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E506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0BF0D958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31CEC75B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696BAE8561584E658171503C0576D33F"/>
        </w:placeholder>
      </w:sdtPr>
      <w:sdtEndPr/>
      <w:sdtContent>
        <w:p w14:paraId="64C2C559" w14:textId="7993A893" w:rsidR="00C157E1" w:rsidRPr="00086F1C" w:rsidRDefault="00547F1E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ระบบยืม-คืนอุปกรณ์</w:t>
          </w:r>
        </w:p>
      </w:sdtContent>
    </w:sdt>
    <w:p w14:paraId="1F19D8A0" w14:textId="62E11EB0" w:rsidR="00C157E1" w:rsidRDefault="00547F1E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>สำหรับภาควิชาวิศวกรรมคอมพิวเตอร์ กำแพงแสน</w:t>
      </w:r>
    </w:p>
    <w:p w14:paraId="3D983E2D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0DF5" wp14:editId="08392AE7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24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14962C34" w14:textId="015CC10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7D943B5068784E63AF72299197AA9F9B"/>
          </w:placeholder>
        </w:sdtPr>
        <w:sdtEndPr/>
        <w:sdtContent>
          <w:r w:rsidR="00547F1E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602A70EC" w14:textId="350C568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9654BA732F14B73A71E0E4891682244"/>
          </w:placeholder>
        </w:sdtPr>
        <w:sdtEndPr/>
        <w:sdtContent>
          <w:r w:rsidR="00547F1E">
            <w:rPr>
              <w:rFonts w:ascii="TH SarabunPSK" w:hAnsi="TH SarabunPSK" w:cs="TH SarabunPSK" w:hint="cs"/>
              <w:sz w:val="56"/>
              <w:szCs w:val="56"/>
              <w:cs/>
            </w:rPr>
            <w:t>10/2/2020</w:t>
          </w:r>
        </w:sdtContent>
      </w:sdt>
    </w:p>
    <w:p w14:paraId="573B0A1D" w14:textId="77777777" w:rsidR="00C157E1" w:rsidRPr="00547F1E" w:rsidRDefault="00C157E1" w:rsidP="00C157E1">
      <w:pPr>
        <w:jc w:val="right"/>
        <w:rPr>
          <w:rFonts w:cstheme="minorHAnsi"/>
          <w:sz w:val="56"/>
          <w:szCs w:val="56"/>
        </w:rPr>
      </w:pPr>
      <w:r w:rsidRPr="00547F1E">
        <w:rPr>
          <w:rFonts w:cstheme="minorHAnsi"/>
          <w:sz w:val="56"/>
          <w:szCs w:val="56"/>
        </w:rPr>
        <w:t>By</w:t>
      </w:r>
    </w:p>
    <w:p w14:paraId="0EFFE875" w14:textId="3F5D1289" w:rsidR="00086F1C" w:rsidRPr="00547F1E" w:rsidRDefault="00783C94" w:rsidP="00547F1E">
      <w:pPr>
        <w:jc w:val="right"/>
        <w:rPr>
          <w:rFonts w:asciiTheme="majorHAnsi" w:hAnsiTheme="majorHAnsi" w:cstheme="majorHAnsi"/>
          <w:sz w:val="48"/>
          <w:szCs w:val="48"/>
        </w:rPr>
      </w:pPr>
      <w:sdt>
        <w:sdtPr>
          <w:rPr>
            <w:rFonts w:asciiTheme="majorHAnsi" w:hAnsiTheme="majorHAnsi" w:cstheme="majorHAnsi"/>
            <w:sz w:val="48"/>
            <w:szCs w:val="48"/>
          </w:rPr>
          <w:id w:val="-336467108"/>
          <w:placeholder>
            <w:docPart w:val="20F44CCFA86141E5B49D16C7E9A11444"/>
          </w:placeholder>
        </w:sdtPr>
        <w:sdtEndPr/>
        <w:sdtContent>
          <w:r w:rsidR="00547F1E" w:rsidRPr="00547F1E">
            <w:rPr>
              <w:rFonts w:asciiTheme="majorHAnsi" w:hAnsiTheme="majorHAnsi" w:cstheme="majorHAnsi"/>
              <w:sz w:val="48"/>
              <w:szCs w:val="48"/>
              <w:cs/>
            </w:rPr>
            <w:t>กลุ่ม</w:t>
          </w:r>
        </w:sdtContent>
      </w:sdt>
      <w:r w:rsidR="00547F1E" w:rsidRPr="00547F1E">
        <w:rPr>
          <w:rFonts w:asciiTheme="majorHAnsi" w:hAnsiTheme="majorHAnsi" w:cstheme="majorHAnsi"/>
          <w:sz w:val="48"/>
          <w:szCs w:val="48"/>
          <w:cs/>
        </w:rPr>
        <w:t>ที่</w:t>
      </w:r>
      <w:r w:rsidR="008F3B37">
        <w:rPr>
          <w:rFonts w:asciiTheme="majorHAnsi" w:hAnsiTheme="majorHAnsi" w:cstheme="majorHAnsi" w:hint="cs"/>
          <w:sz w:val="48"/>
          <w:szCs w:val="48"/>
          <w:cs/>
        </w:rPr>
        <w:t>7</w:t>
      </w:r>
    </w:p>
    <w:p w14:paraId="49488E81" w14:textId="553103E7" w:rsidR="00547F1E" w:rsidRPr="00547F1E" w:rsidRDefault="00547F1E" w:rsidP="00547F1E">
      <w:pPr>
        <w:pStyle w:val="paragraph"/>
        <w:spacing w:before="0" w:beforeAutospacing="0" w:after="0" w:afterAutospacing="0"/>
        <w:ind w:left="180" w:firstLine="54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ภาณุภัสส์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ธนัชญ์สุธาโชติ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6020500381</w:t>
      </w:r>
    </w:p>
    <w:p w14:paraId="7F8FCD2A" w14:textId="421C2C04" w:rsidR="00547F1E" w:rsidRPr="00547F1E" w:rsidRDefault="00547F1E" w:rsidP="00547F1E">
      <w:pPr>
        <w:pStyle w:val="paragraph"/>
        <w:spacing w:before="0" w:beforeAutospacing="0" w:after="0" w:afterAutospacing="0"/>
        <w:ind w:left="180" w:firstLine="54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เขมชาติ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เชี่ยวชาญ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6020501272</w:t>
      </w:r>
    </w:p>
    <w:p w14:paraId="154F9FED" w14:textId="7CB283BC" w:rsidR="00547F1E" w:rsidRPr="00547F1E" w:rsidRDefault="00547F1E" w:rsidP="00547F1E">
      <w:pPr>
        <w:pStyle w:val="paragraph"/>
        <w:spacing w:before="0" w:beforeAutospacing="0" w:after="0" w:afterAutospacing="0"/>
        <w:ind w:left="18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ธนาทร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จันทร์รักงาม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6020501302</w:t>
      </w:r>
    </w:p>
    <w:p w14:paraId="2AB6F9E7" w14:textId="04A4B23B" w:rsidR="00547F1E" w:rsidRPr="00547F1E" w:rsidRDefault="00547F1E" w:rsidP="00547F1E">
      <w:pPr>
        <w:pStyle w:val="paragraph"/>
        <w:spacing w:before="0" w:beforeAutospacing="0" w:after="0" w:afterAutospacing="0"/>
        <w:ind w:left="18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วรวุฒิ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พันธุสิทธิ์เสรี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6020503887</w:t>
      </w:r>
      <w:r w:rsidRPr="00547F1E">
        <w:rPr>
          <w:rStyle w:val="eop"/>
          <w:rFonts w:ascii="Arial" w:hAnsi="Arial" w:cs="Arial"/>
          <w:sz w:val="48"/>
          <w:szCs w:val="48"/>
        </w:rPr>
        <w:t>​</w:t>
      </w:r>
    </w:p>
    <w:p w14:paraId="07E6C4FF" w14:textId="77777777" w:rsidR="00547F1E" w:rsidRPr="00547F1E" w:rsidRDefault="00547F1E" w:rsidP="00C157E1">
      <w:pPr>
        <w:jc w:val="right"/>
        <w:rPr>
          <w:rFonts w:asciiTheme="majorHAnsi" w:hAnsiTheme="majorHAnsi" w:cstheme="majorHAnsi"/>
          <w:sz w:val="48"/>
          <w:szCs w:val="48"/>
          <w:cs/>
        </w:rPr>
      </w:pPr>
    </w:p>
    <w:p w14:paraId="0A8595E4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14:paraId="5EF6DBDA" w14:textId="77777777" w:rsidR="008F3B37" w:rsidRDefault="008F3B37" w:rsidP="008F3B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41D406F2" w14:textId="52717A45" w:rsidR="00086F1C" w:rsidRPr="005D4FDF" w:rsidRDefault="001A5122">
      <w:pPr>
        <w:jc w:val="left"/>
        <w:rPr>
          <w:rFonts w:ascii="TH SarabunPSK" w:hAnsi="TH SarabunPSK" w:cs="TH SarabunPSK"/>
          <w:cs/>
        </w:rPr>
      </w:pPr>
      <w:r w:rsidRPr="005D4FDF">
        <w:rPr>
          <w:rFonts w:ascii="TH SarabunPSK" w:hAnsi="TH SarabunPSK" w:cs="TH SarabunPSK" w:hint="cs"/>
          <w:cs/>
        </w:rPr>
        <w:t>1.บทนำ.........................................................................................................................</w:t>
      </w:r>
      <w:r w:rsidR="003D7B0D" w:rsidRPr="005D4FDF">
        <w:rPr>
          <w:rFonts w:ascii="TH SarabunPSK" w:hAnsi="TH SarabunPSK" w:cs="TH SarabunPSK" w:hint="cs"/>
          <w:cs/>
        </w:rPr>
        <w:t>...................................</w:t>
      </w:r>
      <w:r w:rsidRPr="005D4FDF">
        <w:rPr>
          <w:rFonts w:ascii="TH SarabunPSK" w:hAnsi="TH SarabunPSK" w:cs="TH SarabunPSK" w:hint="cs"/>
          <w:cs/>
        </w:rPr>
        <w:t xml:space="preserve">  3</w:t>
      </w:r>
    </w:p>
    <w:p w14:paraId="7A04C7F6" w14:textId="473E87FE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  <w:b/>
          <w:bCs/>
          <w:cs/>
        </w:rPr>
        <w:tab/>
      </w:r>
      <w:r w:rsidRPr="005D4FDF">
        <w:rPr>
          <w:rFonts w:ascii="TH SarabunPSK" w:hAnsi="TH SarabunPSK" w:cs="TH SarabunPSK" w:hint="cs"/>
          <w:cs/>
        </w:rPr>
        <w:t>1.1</w:t>
      </w:r>
      <w:r w:rsidRPr="005D4FDF">
        <w:rPr>
          <w:rFonts w:asciiTheme="majorBidi" w:hAnsiTheme="majorBidi" w:cstheme="majorBidi" w:hint="cs"/>
          <w:cs/>
        </w:rPr>
        <w:t>ที่มาและความสำคัญ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……………………………………………………………………………………………………….. 3</w:t>
      </w:r>
    </w:p>
    <w:p w14:paraId="44F3EA53" w14:textId="6336A531" w:rsidR="003D7B0D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</w:rPr>
        <w:tab/>
        <w:t>1.2</w:t>
      </w:r>
      <w:r w:rsidRPr="005D4FDF">
        <w:rPr>
          <w:rFonts w:asciiTheme="majorBidi" w:hAnsiTheme="majorBidi" w:cstheme="majorBidi" w:hint="cs"/>
          <w:cs/>
        </w:rPr>
        <w:t>วัตถุปะสงค์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…………………………………………………………………………………………………………………….  3</w:t>
      </w:r>
    </w:p>
    <w:p w14:paraId="24781CE2" w14:textId="22F77600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  <w:b/>
          <w:bCs/>
        </w:rPr>
        <w:tab/>
      </w:r>
      <w:r w:rsidRPr="005D4FDF">
        <w:rPr>
          <w:rFonts w:ascii="TH SarabunPSK" w:hAnsi="TH SarabunPSK" w:cs="TH SarabunPSK"/>
        </w:rPr>
        <w:t>1.3</w:t>
      </w:r>
      <w:r w:rsidRPr="005D4FDF">
        <w:rPr>
          <w:rFonts w:asciiTheme="majorBidi" w:hAnsiTheme="majorBidi" w:cstheme="majorBidi" w:hint="cs"/>
          <w:cs/>
        </w:rPr>
        <w:t>สิ่งที่ระบบควรทำ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…………………………………………………………………………………………………………….  3</w:t>
      </w:r>
    </w:p>
    <w:p w14:paraId="2EF8CEF6" w14:textId="0D37879A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</w:rPr>
        <w:tab/>
        <w:t>1.4</w:t>
      </w:r>
      <w:r w:rsidRPr="005D4FDF">
        <w:rPr>
          <w:rFonts w:asciiTheme="majorBidi" w:hAnsiTheme="majorBidi" w:cstheme="majorBidi" w:hint="cs"/>
          <w:cs/>
        </w:rPr>
        <w:t>สิ่งที่ระบบไม่ควรทำ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…………………………………………………………………………………………………………. 4</w:t>
      </w:r>
    </w:p>
    <w:p w14:paraId="072CA080" w14:textId="2F1198E4" w:rsidR="003D7B0D" w:rsidRPr="005D4FDF" w:rsidRDefault="003D7B0D" w:rsidP="003D7B0D">
      <w:pPr>
        <w:ind w:left="360" w:hanging="360"/>
      </w:pPr>
      <w:r w:rsidRPr="005D4FDF">
        <w:t>2.</w:t>
      </w:r>
      <w:r w:rsidRPr="005D4FDF">
        <w:rPr>
          <w:rFonts w:hint="cs"/>
          <w:cs/>
        </w:rPr>
        <w:t>ความต้องการของผู้ใช้ (</w:t>
      </w:r>
      <w:r w:rsidRPr="005D4FDF">
        <w:t>User Requirements)………………………………………………………………………………….. 4</w:t>
      </w:r>
    </w:p>
    <w:p w14:paraId="1A288A70" w14:textId="4C37E7B2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</w:rPr>
        <w:tab/>
        <w:t>2.1</w:t>
      </w:r>
      <w:r w:rsidRPr="005D4FDF">
        <w:rPr>
          <w:cs/>
        </w:rPr>
        <w:t>ส่วนต่อประสานของซอฟต์แวร์</w:t>
      </w:r>
      <w:r w:rsidRPr="005D4FDF">
        <w:t>………………………………………………………………………………………….. 4</w:t>
      </w:r>
    </w:p>
    <w:p w14:paraId="2053A0B7" w14:textId="746DACD0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  <w:b/>
          <w:bCs/>
        </w:rPr>
        <w:tab/>
      </w:r>
      <w:r w:rsidRPr="005D4FDF">
        <w:rPr>
          <w:rFonts w:ascii="TH SarabunPSK" w:hAnsi="TH SarabunPSK" w:cs="TH SarabunPSK"/>
        </w:rPr>
        <w:t>2.2</w:t>
      </w:r>
      <w:r w:rsidRPr="005D4FDF">
        <w:rPr>
          <w:cs/>
        </w:rPr>
        <w:t>ส่วนต่อประสานกับผู้ใช้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</w:t>
      </w:r>
      <w:r w:rsidR="007C0911" w:rsidRPr="005D4FDF">
        <w:rPr>
          <w:rFonts w:ascii="TH SarabunPSK" w:hAnsi="TH SarabunPSK" w:cs="TH SarabunPSK"/>
        </w:rPr>
        <w:t>.</w:t>
      </w:r>
      <w:r w:rsidRPr="005D4FDF">
        <w:rPr>
          <w:rFonts w:ascii="TH SarabunPSK" w:hAnsi="TH SarabunPSK" w:cs="TH SarabunPSK"/>
        </w:rPr>
        <w:t>………. 4</w:t>
      </w:r>
    </w:p>
    <w:p w14:paraId="43493E88" w14:textId="2E8B8DB1" w:rsidR="00F72DC6" w:rsidRPr="005D4FDF" w:rsidRDefault="007C0911" w:rsidP="007C0911">
      <w:pPr>
        <w:ind w:firstLine="720"/>
        <w:jc w:val="left"/>
        <w:rPr>
          <w:rFonts w:ascii="TH SarabunPSK" w:hAnsi="TH SarabunPSK" w:cs="TH SarabunPSK"/>
          <w:b/>
          <w:bCs/>
        </w:rPr>
      </w:pPr>
      <w:r w:rsidRPr="005D4FDF">
        <w:rPr>
          <w:rFonts w:asciiTheme="majorBidi" w:hAnsiTheme="majorBidi" w:cstheme="majorBidi" w:hint="cs"/>
          <w:cs/>
        </w:rPr>
        <w:t>2.3.</w:t>
      </w:r>
      <w:r w:rsidR="003D7B0D" w:rsidRPr="005D4FDF">
        <w:rPr>
          <w:rFonts w:asciiTheme="majorBidi" w:hAnsiTheme="majorBidi" w:cstheme="majorBidi"/>
          <w:cs/>
        </w:rPr>
        <w:t>คุณลักษณะของผู้ใช้</w:t>
      </w:r>
      <w:r w:rsidRPr="005D4FDF">
        <w:rPr>
          <w:rFonts w:asciiTheme="majorBidi" w:hAnsiTheme="majorBidi" w:cstheme="majorBidi" w:hint="cs"/>
          <w:cs/>
        </w:rPr>
        <w:t>......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…………………………………………………………………………………….……….……. 5</w:t>
      </w:r>
    </w:p>
    <w:p w14:paraId="6BF0CE21" w14:textId="3AC788F5" w:rsidR="00F72DC6" w:rsidRPr="005D4FDF" w:rsidRDefault="007C0911" w:rsidP="007C0911">
      <w:pPr>
        <w:ind w:firstLine="720"/>
        <w:jc w:val="left"/>
        <w:rPr>
          <w:rFonts w:ascii="TH SarabunPSK" w:hAnsi="TH SarabunPSK" w:cs="TH SarabunPSK"/>
          <w:cs/>
        </w:rPr>
      </w:pPr>
      <w:r w:rsidRPr="005D4FDF">
        <w:rPr>
          <w:rFonts w:asciiTheme="majorBidi" w:hAnsiTheme="majorBidi" w:cstheme="majorBidi" w:hint="cs"/>
          <w:cs/>
        </w:rPr>
        <w:t>2.4.</w:t>
      </w:r>
      <w:r w:rsidRPr="005D4FDF">
        <w:rPr>
          <w:rFonts w:asciiTheme="majorBidi" w:hAnsiTheme="majorBidi" w:cstheme="majorBidi"/>
          <w:cs/>
        </w:rPr>
        <w:t>คุณสมบัติของระบบ</w:t>
      </w:r>
      <w:r w:rsidRPr="005D4FDF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 5</w:t>
      </w:r>
    </w:p>
    <w:p w14:paraId="1020C951" w14:textId="27A5C846" w:rsidR="00F72DC6" w:rsidRPr="005D4FDF" w:rsidRDefault="005D4FDF" w:rsidP="007C0911">
      <w:pPr>
        <w:ind w:firstLine="720"/>
        <w:jc w:val="left"/>
        <w:rPr>
          <w:rFonts w:asciiTheme="majorBidi" w:hAnsiTheme="majorBidi" w:cstheme="majorBidi"/>
        </w:rPr>
      </w:pPr>
      <w:r w:rsidRPr="005D4FDF">
        <w:rPr>
          <w:rFonts w:ascii="TH SarabunPSK" w:hAnsi="TH SarabunPSK" w:cs="TH SarabunPSK" w:hint="cs"/>
          <w:cs/>
        </w:rPr>
        <w:t>2.</w:t>
      </w:r>
      <w:r w:rsidR="007C0911" w:rsidRPr="005D4FDF">
        <w:rPr>
          <w:rFonts w:ascii="TH SarabunPSK" w:hAnsi="TH SarabunPSK" w:cs="TH SarabunPSK" w:hint="cs"/>
          <w:cs/>
        </w:rPr>
        <w:t>5.</w:t>
      </w:r>
      <w:r w:rsidR="007C0911" w:rsidRPr="005D4FDF">
        <w:rPr>
          <w:rFonts w:asciiTheme="majorBidi" w:hAnsiTheme="majorBidi" w:cstheme="majorBidi"/>
          <w:cs/>
        </w:rPr>
        <w:t>สมมติฐานและข้อจำกัดในการพัฒนา</w:t>
      </w:r>
      <w:r w:rsidR="007C0911" w:rsidRPr="005D4FDF">
        <w:rPr>
          <w:rFonts w:asciiTheme="majorBidi" w:hAnsiTheme="majorBidi" w:cstheme="majorBidi" w:hint="cs"/>
          <w:cs/>
        </w:rPr>
        <w:t>............................................................................................ 6</w:t>
      </w:r>
    </w:p>
    <w:p w14:paraId="78DCCA4D" w14:textId="0B5B9A1D" w:rsidR="007C0911" w:rsidRPr="005D4FDF" w:rsidRDefault="007C0911" w:rsidP="007C0911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 w:hint="cs"/>
          <w:cs/>
        </w:rPr>
        <w:t>3.</w:t>
      </w:r>
      <w:r w:rsidRPr="005D4FDF">
        <w:rPr>
          <w:rFonts w:hint="cs"/>
          <w:cs/>
        </w:rPr>
        <w:t>ความต้องการของระบบ................................................................................................................................. 7</w:t>
      </w:r>
    </w:p>
    <w:p w14:paraId="54340474" w14:textId="2B818C26" w:rsidR="007C0911" w:rsidRPr="005D4FDF" w:rsidRDefault="007C0911" w:rsidP="007C0911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</w:rPr>
      </w:pPr>
      <w:r w:rsidRPr="005D4FDF">
        <w:rPr>
          <w:rFonts w:asciiTheme="majorHAnsi" w:eastAsia="Times New Roman" w:hAnsiTheme="majorHAnsi" w:cstheme="majorHAnsi"/>
          <w:cs/>
        </w:rPr>
        <w:t>3.1 ความต้องการของระบบแบบ</w:t>
      </w:r>
      <w:r w:rsidRPr="005D4FDF">
        <w:rPr>
          <w:rFonts w:asciiTheme="majorHAnsi" w:eastAsia="Times New Roman" w:hAnsiTheme="majorHAnsi" w:cstheme="majorHAnsi"/>
        </w:rPr>
        <w:t> functional </w:t>
      </w:r>
      <w:r w:rsidR="005D4FDF" w:rsidRPr="005D4FDF">
        <w:rPr>
          <w:rFonts w:asciiTheme="majorHAnsi" w:eastAsia="Times New Roman" w:hAnsiTheme="majorHAnsi" w:cstheme="majorHAnsi"/>
        </w:rPr>
        <w:t>……………………………………………………………………….. 7</w:t>
      </w:r>
    </w:p>
    <w:p w14:paraId="54D7EFAF" w14:textId="00C4CEC1" w:rsidR="00F72DC6" w:rsidRPr="005D4FDF" w:rsidRDefault="005D4FDF" w:rsidP="005D4FDF">
      <w:pPr>
        <w:ind w:firstLine="720"/>
        <w:rPr>
          <w:rFonts w:ascii="TH SarabunPSK" w:hAnsi="TH SarabunPSK" w:cs="TH SarabunPSK"/>
          <w:b/>
          <w:bCs/>
        </w:rPr>
      </w:pPr>
      <w:r w:rsidRPr="005D4FDF">
        <w:rPr>
          <w:rFonts w:hint="cs"/>
          <w:cs/>
        </w:rPr>
        <w:t xml:space="preserve">3.2 ความต้องการแบบ </w:t>
      </w:r>
      <w:r w:rsidRPr="005D4FDF">
        <w:t>Non-functional………………………………………………………………………………. 13</w:t>
      </w:r>
    </w:p>
    <w:p w14:paraId="212845CD" w14:textId="065C3159" w:rsidR="005D4FDF" w:rsidRPr="005D4FDF" w:rsidRDefault="005D4FDF" w:rsidP="005D4FDF">
      <w:pPr>
        <w:ind w:left="360" w:hanging="360"/>
      </w:pPr>
      <w:r w:rsidRPr="005D4FDF">
        <w:rPr>
          <w:rFonts w:ascii="TH SarabunPSK" w:hAnsi="TH SarabunPSK" w:cs="TH SarabunPSK" w:hint="cs"/>
          <w:cs/>
        </w:rPr>
        <w:t>4</w:t>
      </w:r>
      <w:r w:rsidRPr="005D4FDF">
        <w:rPr>
          <w:rFonts w:ascii="TH SarabunPSK" w:hAnsi="TH SarabunPSK" w:cs="TH SarabunPSK" w:hint="cs"/>
          <w:b/>
          <w:bCs/>
          <w:cs/>
        </w:rPr>
        <w:t>.</w:t>
      </w:r>
      <w:r w:rsidRPr="005D4FDF">
        <w:rPr>
          <w:rFonts w:hint="cs"/>
          <w:cs/>
        </w:rPr>
        <w:t>แผนภาพการวิเคราะห์ระบบ</w:t>
      </w:r>
      <w:r w:rsidRPr="005D4FDF">
        <w:t>…………………………………………………………………………………………………………. 14</w:t>
      </w:r>
    </w:p>
    <w:p w14:paraId="12A5AA14" w14:textId="651BAF25" w:rsidR="003D7B0D" w:rsidRPr="005D4FDF" w:rsidRDefault="005D4FDF" w:rsidP="003D7B0D">
      <w:pPr>
        <w:jc w:val="thaiDistribute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 w:hint="cs"/>
          <w:cs/>
        </w:rPr>
        <w:t>5.</w:t>
      </w:r>
      <w:r w:rsidRPr="005D4FDF">
        <w:rPr>
          <w:rFonts w:hint="cs"/>
          <w:cs/>
        </w:rPr>
        <w:t>ภาคผนวก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</w:t>
      </w:r>
      <w:r>
        <w:rPr>
          <w:rFonts w:ascii="TH SarabunPSK" w:hAnsi="TH SarabunPSK" w:cs="TH SarabunPSK"/>
        </w:rPr>
        <w:t>……………………………</w:t>
      </w:r>
      <w:r w:rsidRPr="005D4FDF">
        <w:rPr>
          <w:rFonts w:ascii="TH SarabunPSK" w:hAnsi="TH SarabunPSK" w:cs="TH SarabunPSK"/>
        </w:rPr>
        <w:t>. 15</w:t>
      </w:r>
    </w:p>
    <w:tbl>
      <w:tblPr>
        <w:tblStyle w:val="LightList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5A73F9" w14:paraId="14F60747" w14:textId="77777777" w:rsidTr="005A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6F0DEBE" w14:textId="77777777" w:rsidR="005A73F9" w:rsidRDefault="005A73F9" w:rsidP="005A73F9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519DE8B7" w14:textId="77777777" w:rsidR="005A73F9" w:rsidRDefault="005A73F9" w:rsidP="005A7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31F593CA" w14:textId="77777777" w:rsidR="005A73F9" w:rsidRDefault="005A73F9" w:rsidP="005A7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35338805" w14:textId="77777777" w:rsidR="005A73F9" w:rsidRDefault="005A73F9" w:rsidP="005A7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5A73F9" w14:paraId="6C787784" w14:textId="77777777" w:rsidTr="005A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D81F201" w14:textId="77777777" w:rsidR="005A73F9" w:rsidRDefault="005A73F9" w:rsidP="005A73F9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        V1.0</w:t>
            </w:r>
          </w:p>
        </w:tc>
        <w:tc>
          <w:tcPr>
            <w:tcW w:w="2303" w:type="dxa"/>
          </w:tcPr>
          <w:p w14:paraId="3D2DE795" w14:textId="77777777" w:rsidR="005A73F9" w:rsidRDefault="005A73F9" w:rsidP="005A73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 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  กลุ่มที่7</w:t>
            </w:r>
          </w:p>
        </w:tc>
        <w:tc>
          <w:tcPr>
            <w:tcW w:w="2253" w:type="dxa"/>
          </w:tcPr>
          <w:p w14:paraId="251A0317" w14:textId="77777777" w:rsidR="005A73F9" w:rsidRDefault="005A73F9" w:rsidP="005A73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  10/2/2020 </w:t>
            </w:r>
          </w:p>
        </w:tc>
        <w:tc>
          <w:tcPr>
            <w:tcW w:w="2270" w:type="dxa"/>
          </w:tcPr>
          <w:p w14:paraId="71F55987" w14:textId="77777777" w:rsidR="005A73F9" w:rsidRDefault="005A73F9" w:rsidP="005A73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       -</w:t>
            </w:r>
          </w:p>
        </w:tc>
      </w:tr>
    </w:tbl>
    <w:p w14:paraId="17E53B02" w14:textId="648DFD4F" w:rsidR="003D7B0D" w:rsidRDefault="005A73F9" w:rsidP="003D7B0D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3D7B0D"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p w14:paraId="7B381892" w14:textId="22132531" w:rsidR="00FC1070" w:rsidRPr="008C66FB" w:rsidRDefault="005A73F9" w:rsidP="005A73F9">
      <w:r>
        <w:rPr>
          <w:rFonts w:hint="cs"/>
          <w:cs/>
        </w:rPr>
        <w:lastRenderedPageBreak/>
        <w:t>1.</w:t>
      </w:r>
      <w:r w:rsidR="005D4FDF" w:rsidRPr="008C66FB">
        <w:rPr>
          <w:rFonts w:hint="cs"/>
          <w:cs/>
        </w:rPr>
        <w:t xml:space="preserve"> </w:t>
      </w:r>
      <w:r w:rsidR="00F72DC6" w:rsidRPr="008C66FB">
        <w:rPr>
          <w:rFonts w:hint="cs"/>
          <w:cs/>
        </w:rPr>
        <w:t>บทนำ</w:t>
      </w:r>
    </w:p>
    <w:sdt>
      <w:sdtPr>
        <w:rPr>
          <w:rFonts w:hint="cs"/>
          <w:cs/>
        </w:rPr>
        <w:id w:val="-1623533790"/>
        <w:placeholder>
          <w:docPart w:val="B8C076085F514EBB8FC97FD5407D51B1"/>
        </w:placeholder>
      </w:sdtPr>
      <w:sdtEndPr/>
      <w:sdtContent>
        <w:sdt>
          <w:sdtPr>
            <w:rPr>
              <w:rFonts w:hint="cs"/>
              <w:cs/>
            </w:rPr>
            <w:id w:val="-990938687"/>
            <w:placeholder>
              <w:docPart w:val="8685D0F2167A4A9580FD514D462103CE"/>
            </w:placeholder>
          </w:sdtPr>
          <w:sdtEndPr/>
          <w:sdtContent>
            <w:p w14:paraId="36788C8B" w14:textId="77777777" w:rsidR="0015104D" w:rsidRDefault="0015104D" w:rsidP="003678DF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 w:hint="cs"/>
                  <w:sz w:val="28"/>
                  <w:cs/>
                </w:rPr>
                <w:t>1.1 ที่มาและความสำคัญ</w:t>
              </w:r>
            </w:p>
            <w:p w14:paraId="49B48DEE" w14:textId="77777777" w:rsidR="0015104D" w:rsidRPr="00DA1D9A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 w:rsidRPr="00DA1D9A">
                <w:rPr>
                  <w:rFonts w:asciiTheme="majorBidi" w:hAnsiTheme="majorBidi" w:cstheme="majorBidi"/>
                  <w:sz w:val="28"/>
                  <w:cs/>
                </w:rPr>
                <w:tab/>
                <w:t>เนื่องจากภาควิชาวิศวกรรมคอมพิวเตอร์ คณะวิศวกรรมศาสตร์ กำแพงแสนมีวัสดุและอุปกรณ์สำหรับให้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การยืมอุปกรณ์ของนิสิตเพื่อทำโครงงานวิศวกรรมคอมพิวเตอร์ที่หลากหลาย แต่ในปัจจุบัน การจัดการอุปกรณ์ของภาควิชา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ยังไม่เป็นระเบียบ ทำให้คนที่มายืมไม่สามารถรู้ได้ว่าภาควิชามีอุปกรณ์ใดให้ยืมบ้าง อาจารย์และเจ้าหน้าที่ต้อง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อาศัยการจำของตนเองว่ามีอุปกรณ์ใดบ้างภายในภาควิชาฯ นอกจากนี้ การยืม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อุปกรณ์ต่างๆ นั้นยังทำผ่านการบันทึกลงบนกระดาษ และให้อาจารย์ที่ปรึกษาโครงงานเซ็นรับรอง และเมื่อ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นิสิตทำโครงงานเสร็จก็ต้องคืนอุปกรณ์ โดยมีเจ้าหน้าที่ของภาควิชาที่รับผิดชอบคอยตรวจสอบการคืน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อุปกรณ์ ซึ่งจะต้องใช้ใบยืมอุปกรณ์ที่เก็บไว้เป็นเวลา 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1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ภาคการศึกษาหรือ 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1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ปี ซึ่งง่ายต่อการสูญหาย อีก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ทั้ง ในการตรวจสอบว่ามีอุปกรณ์ใดยืมไปแล้วบ้างโดยผู้ใดไม่สามารถทำได้โดยง่าย เนื่องจากต้องค้นจาก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ใบยืมทีละใบ ดังนั้นเราจึงทำการพัฒนาระบบยืม-คืนอุปกรณ์ของภาควิชาฯ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ในรูปแบบของเว็บแอพลิเคชั่น เพื่ออำนวยความสะดวกต่อนิสิต และเจ้าหน้าที่ในการดูแลจัดการอุปกรณ์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ต่างๆ อีกทั้งยังสามารถทำฐานข้อมูลของอุปกรณ์ต่างๆ ได้อย่างเป็นระบบและระเบียบมากขึ้น นอกจากนี้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ยังสามารถลดภาระการเก็บเอกสารของเจ้าหน้าที่และนิสิต ลดค่าใช้จ่ายที่เกิดขึ้นจากการพิมพ์ใบยืม และ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ลดการใช้กระดาษอีกด้วย</w:t>
              </w:r>
            </w:p>
            <w:p w14:paraId="2EB5D0B5" w14:textId="77777777" w:rsidR="0015104D" w:rsidRPr="00DA1D9A" w:rsidRDefault="0015104D" w:rsidP="0015104D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1.2</w:t>
              </w:r>
              <w:r w:rsidRPr="00DA1D9A">
                <w:rPr>
                  <w:rFonts w:asciiTheme="majorBidi" w:hAnsiTheme="majorBidi" w:cstheme="majorBidi" w:hint="cs"/>
                  <w:sz w:val="28"/>
                  <w:cs/>
                </w:rPr>
                <w:t>วัตถุปะสงค์</w:t>
              </w:r>
            </w:p>
            <w:p w14:paraId="10148327" w14:textId="77777777" w:rsidR="0015104D" w:rsidRPr="00DA1D9A" w:rsidRDefault="0015104D" w:rsidP="0015104D">
              <w:pPr>
                <w:ind w:left="720" w:firstLine="720"/>
                <w:rPr>
                  <w:rFonts w:asciiTheme="majorBidi" w:hAnsiTheme="majorBidi" w:cstheme="majorBidi"/>
                  <w:sz w:val="28"/>
                </w:rPr>
              </w:pPr>
              <w:r w:rsidRPr="00DA1D9A">
                <w:rPr>
                  <w:rFonts w:asciiTheme="majorBidi" w:hAnsiTheme="majorBidi" w:cstheme="majorBidi"/>
                  <w:sz w:val="28"/>
                </w:rPr>
                <w:t>1</w:t>
              </w:r>
              <w:r>
                <w:rPr>
                  <w:rFonts w:asciiTheme="majorBidi" w:hAnsiTheme="majorBidi" w:cstheme="majorBidi"/>
                  <w:sz w:val="28"/>
                </w:rPr>
                <w:t>.2.1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.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เพื่อออกแบบและพัฒนาระบบยืม-คืนอุปกรณ์สำหรับภาควิชาวิศวกรรมคอมพิวเตอร์ คณะวิศวกรรมศาสตร์ กำแพงแสน มหาวิทยาลัยเกษตรศาสตร์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</w:p>
            <w:p w14:paraId="7DF82902" w14:textId="77777777" w:rsidR="0015104D" w:rsidRPr="00DA1D9A" w:rsidRDefault="0015104D" w:rsidP="0015104D">
              <w:pPr>
                <w:ind w:left="720"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1.2.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2.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เพื่อจัดทำฐานข้อมูลของอุปกรณ์ของภาควิชาวิศวกรรมคอมพิวเตอร์ คณะวิศวกรรมศาสตร์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กำแพงแสน มหาวิทยาลัยเกษตรศาสตร์</w:t>
              </w:r>
            </w:p>
            <w:p w14:paraId="344A3A9F" w14:textId="77777777" w:rsidR="0015104D" w:rsidRDefault="0015104D" w:rsidP="0015104D">
              <w:pPr>
                <w:ind w:left="720"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1.2.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3.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เพื่อปรับปรุงวิธีการในการยืม-คืนอุปกรณ์ของนิสิตและบุคลากรในภาควิชาวิศวกรรมคอมพิวเตอร์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คณะวิศวกรรมศาสตร์ กำแพงแสน มหาวิทยาลัยเกษตรศาสตร</w:t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์</w:t>
              </w:r>
            </w:p>
            <w:p w14:paraId="1EB7BA35" w14:textId="77777777" w:rsidR="0015104D" w:rsidRDefault="0015104D" w:rsidP="0015104D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1.3</w:t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สิ่งที่ระบบควรทำ</w:t>
              </w:r>
            </w:p>
            <w:p w14:paraId="096F51EF" w14:textId="717F711F" w:rsidR="0015104D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ab/>
              </w:r>
              <w:r>
                <w:rPr>
                  <w:rFonts w:asciiTheme="majorBidi" w:hAnsiTheme="majorBidi" w:cstheme="majorBidi"/>
                  <w:sz w:val="28"/>
                </w:rPr>
                <w:tab/>
                <w:t xml:space="preserve">1.3.1 </w:t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ระบบสามารถทำการบันทึกการยืมคืนอุปกรณ์ได้</w:t>
              </w:r>
            </w:p>
            <w:p w14:paraId="0EA6E6AA" w14:textId="4123952B" w:rsidR="0015104D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  <w:cs/>
                </w:rPr>
                <w:tab/>
              </w:r>
              <w:r>
                <w:rPr>
                  <w:rFonts w:asciiTheme="majorBidi" w:hAnsiTheme="majorBidi" w:cstheme="majorBidi"/>
                  <w:sz w:val="28"/>
                  <w:cs/>
                </w:rPr>
                <w:tab/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1.3.2 ระบบสามารถเพิ่ม ลบ แก้ไข อุปกรณ์ได้</w:t>
              </w:r>
            </w:p>
            <w:p w14:paraId="33EBBB03" w14:textId="0D1E6379" w:rsidR="0015104D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  <w:cs/>
                </w:rPr>
                <w:lastRenderedPageBreak/>
                <w:tab/>
              </w:r>
              <w:r>
                <w:rPr>
                  <w:rFonts w:asciiTheme="majorBidi" w:hAnsiTheme="majorBidi" w:cstheme="majorBidi"/>
                  <w:sz w:val="28"/>
                  <w:cs/>
                </w:rPr>
                <w:tab/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1.3.3 ระบบสามารถตรวจสอบดูประวัติการยืมของแต่ละบุคคลได้</w:t>
              </w:r>
            </w:p>
            <w:p w14:paraId="75721EDB" w14:textId="77777777" w:rsidR="0015104D" w:rsidRDefault="0015104D" w:rsidP="003678DF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 w:hint="cs"/>
                  <w:sz w:val="28"/>
                  <w:cs/>
                </w:rPr>
                <w:t>1.4สิ่งที่ระบบไม่ควรทำ</w:t>
              </w:r>
            </w:p>
            <w:p w14:paraId="36169D50" w14:textId="4557F1F8" w:rsidR="0015104D" w:rsidRPr="007C0911" w:rsidRDefault="0015104D" w:rsidP="00DF23D7">
              <w:pPr>
                <w:pStyle w:val="ListParagraph"/>
                <w:numPr>
                  <w:ilvl w:val="2"/>
                  <w:numId w:val="54"/>
                </w:numPr>
                <w:rPr>
                  <w:rFonts w:asciiTheme="majorBidi" w:hAnsiTheme="majorBidi" w:cstheme="majorBidi"/>
                  <w:sz w:val="28"/>
                </w:rPr>
              </w:pPr>
              <w:r w:rsidRPr="007C0911">
                <w:rPr>
                  <w:rFonts w:asciiTheme="majorBidi" w:hAnsiTheme="majorBidi" w:cstheme="majorBidi" w:hint="cs"/>
                  <w:sz w:val="28"/>
                  <w:cs/>
                </w:rPr>
                <w:t>ระบบไม่ต้องทำการคิดค่าปรับเมื่อคนที่ยืมส่งมอบอุปกรณ์ช้ากว่าที่กำหนด</w:t>
              </w:r>
            </w:p>
            <w:p w14:paraId="3213823D" w14:textId="1C9DD351" w:rsidR="00875E62" w:rsidRDefault="00783C94" w:rsidP="00875E62"/>
          </w:sdtContent>
        </w:sdt>
      </w:sdtContent>
    </w:sdt>
    <w:p w14:paraId="317838E6" w14:textId="4441C959" w:rsidR="00F72DC6" w:rsidRPr="008C66FB" w:rsidRDefault="007C0911" w:rsidP="007C0911">
      <w:pPr>
        <w:ind w:left="360" w:hanging="360"/>
      </w:pPr>
      <w:r>
        <w:rPr>
          <w:rFonts w:hint="cs"/>
          <w:cs/>
        </w:rPr>
        <w:t>2.</w:t>
      </w:r>
      <w:r w:rsidR="0067440B">
        <w:rPr>
          <w:rFonts w:hint="cs"/>
          <w:cs/>
        </w:rPr>
        <w:t>ความต้องการของผู้ใช้ (</w:t>
      </w:r>
      <w:r w:rsidR="0067440B">
        <w:t>User Requirements)</w:t>
      </w:r>
    </w:p>
    <w:p w14:paraId="5B6A4468" w14:textId="7535FC80" w:rsidR="0015104D" w:rsidRPr="003D7B0D" w:rsidRDefault="0015104D" w:rsidP="003D7B0D">
      <w:pPr>
        <w:ind w:left="360"/>
        <w:rPr>
          <w:color w:val="FF0000"/>
        </w:rPr>
      </w:pPr>
      <w:r w:rsidRPr="0015104D">
        <w:rPr>
          <w:rFonts w:hint="cs"/>
          <w:cs/>
        </w:rPr>
        <w:t>2.1.</w:t>
      </w:r>
      <w:r w:rsidRPr="0015104D">
        <w:rPr>
          <w:cs/>
        </w:rPr>
        <w:t>ส่วนต่อประสานของซอฟต์แวร์</w:t>
      </w:r>
    </w:p>
    <w:p w14:paraId="16CF2B31" w14:textId="77777777" w:rsidR="0015104D" w:rsidRPr="003D7B0D" w:rsidRDefault="0015104D" w:rsidP="003D7B0D">
      <w:pPr>
        <w:ind w:left="720"/>
        <w:rPr>
          <w:rFonts w:asciiTheme="majorBidi" w:hAnsiTheme="majorBidi" w:cstheme="majorBidi"/>
          <w:sz w:val="28"/>
        </w:rPr>
      </w:pPr>
      <w:r w:rsidRPr="003D7B0D">
        <w:rPr>
          <w:rFonts w:asciiTheme="majorBidi" w:hAnsiTheme="majorBidi" w:cstheme="majorBidi"/>
          <w:sz w:val="28"/>
        </w:rPr>
        <w:t xml:space="preserve">- </w:t>
      </w:r>
      <w:r>
        <w:rPr>
          <w:cs/>
        </w:rPr>
        <w:t>มีการล็อกอินเข</w:t>
      </w:r>
      <w:r>
        <w:rPr>
          <w:rFonts w:hint="cs"/>
          <w:cs/>
        </w:rPr>
        <w:t>้</w:t>
      </w:r>
      <w:r>
        <w:rPr>
          <w:cs/>
        </w:rPr>
        <w:t>าใช</w:t>
      </w:r>
      <w:r>
        <w:rPr>
          <w:rFonts w:hint="cs"/>
          <w:cs/>
        </w:rPr>
        <w:t>้</w:t>
      </w:r>
      <w:r>
        <w:rPr>
          <w:cs/>
        </w:rPr>
        <w:t>งานระบบ โดยใช</w:t>
      </w:r>
      <w:r>
        <w:rPr>
          <w:rFonts w:hint="cs"/>
          <w:cs/>
        </w:rPr>
        <w:t>้</w:t>
      </w:r>
      <w:r>
        <w:t xml:space="preserve">user </w:t>
      </w:r>
      <w:r>
        <w:rPr>
          <w:cs/>
        </w:rPr>
        <w:t xml:space="preserve">และ </w:t>
      </w:r>
      <w:r>
        <w:t xml:space="preserve">password </w:t>
      </w:r>
      <w:r>
        <w:rPr>
          <w:cs/>
        </w:rPr>
        <w:t>ที่ใช</w:t>
      </w:r>
      <w:r>
        <w:rPr>
          <w:rFonts w:hint="cs"/>
          <w:cs/>
        </w:rPr>
        <w:t>้</w:t>
      </w:r>
      <w:r>
        <w:rPr>
          <w:cs/>
        </w:rPr>
        <w:t>ฐานข</w:t>
      </w:r>
      <w:r>
        <w:rPr>
          <w:rFonts w:hint="cs"/>
          <w:cs/>
        </w:rPr>
        <w:t>้</w:t>
      </w:r>
      <w:r>
        <w:rPr>
          <w:cs/>
        </w:rPr>
        <w:t>อมูลร</w:t>
      </w:r>
      <w:r>
        <w:rPr>
          <w:rFonts w:hint="cs"/>
          <w:cs/>
        </w:rPr>
        <w:t>่</w:t>
      </w:r>
      <w:r>
        <w:rPr>
          <w:cs/>
        </w:rPr>
        <w:t>วมกับระบบ</w:t>
      </w:r>
      <w:r w:rsidRPr="003D7B0D">
        <w:rPr>
          <w:rFonts w:asciiTheme="majorBidi" w:hAnsiTheme="majorBidi" w:cs="Angsana New" w:hint="cs"/>
          <w:sz w:val="28"/>
          <w:cs/>
        </w:rPr>
        <w:t>ฐานข้อมูลของนิสิตจากระบบ</w:t>
      </w:r>
      <w:r w:rsidRPr="003D7B0D">
        <w:rPr>
          <w:rFonts w:asciiTheme="majorBidi" w:hAnsiTheme="majorBidi" w:cs="Angsana New"/>
          <w:sz w:val="28"/>
          <w:cs/>
        </w:rPr>
        <w:t>นนทรี</w:t>
      </w:r>
    </w:p>
    <w:p w14:paraId="24B8AF60" w14:textId="266948FA" w:rsidR="0015104D" w:rsidRPr="003D7B0D" w:rsidRDefault="0015104D" w:rsidP="003D7B0D">
      <w:pPr>
        <w:ind w:left="720"/>
        <w:rPr>
          <w:rFonts w:cstheme="majorBidi"/>
        </w:rPr>
      </w:pPr>
      <w:r w:rsidRPr="003D7B0D">
        <w:rPr>
          <w:rFonts w:cstheme="majorBidi"/>
        </w:rPr>
        <w:t xml:space="preserve">- </w:t>
      </w:r>
      <w:r w:rsidRPr="0015104D">
        <w:rPr>
          <w:cs/>
        </w:rPr>
        <w:t>ระบบอีเมล์</w:t>
      </w:r>
      <w:r w:rsidRPr="003D7B0D">
        <w:rPr>
          <w:rFonts w:ascii="Arial" w:hAnsi="Arial" w:cs="Arial"/>
          <w:cs/>
        </w:rPr>
        <w:t>​</w:t>
      </w:r>
    </w:p>
    <w:p w14:paraId="5C2CAEAB" w14:textId="0C0280E5" w:rsidR="0015104D" w:rsidRPr="0015104D" w:rsidRDefault="0015104D" w:rsidP="003D7B0D">
      <w:pPr>
        <w:ind w:left="720"/>
        <w:rPr>
          <w:cs/>
        </w:rPr>
      </w:pPr>
      <w:r w:rsidRPr="0015104D">
        <w:t>-</w:t>
      </w:r>
      <w:r w:rsidRPr="0015104D">
        <w:rPr>
          <w:rFonts w:hint="cs"/>
          <w:cs/>
        </w:rPr>
        <w:t>ใช้</w:t>
      </w:r>
      <w:r w:rsidRPr="0015104D">
        <w:t xml:space="preserve">sql </w:t>
      </w:r>
      <w:r w:rsidRPr="0015104D">
        <w:rPr>
          <w:rFonts w:hint="cs"/>
          <w:cs/>
        </w:rPr>
        <w:t>ในการจัดการระบบฐานข้อมูลระบบยืม-คืนอุปกรณ์</w:t>
      </w:r>
    </w:p>
    <w:p w14:paraId="3935CA30" w14:textId="2207698E" w:rsidR="0015104D" w:rsidRPr="0015104D" w:rsidRDefault="0015104D" w:rsidP="003D7B0D">
      <w:pPr>
        <w:ind w:left="360"/>
      </w:pPr>
      <w:r w:rsidRPr="0015104D">
        <w:rPr>
          <w:rFonts w:hint="cs"/>
          <w:cs/>
        </w:rPr>
        <w:t>2.2.</w:t>
      </w:r>
      <w:r w:rsidRPr="0015104D">
        <w:rPr>
          <w:cs/>
        </w:rPr>
        <w:t xml:space="preserve">ส่วนต่อประสานกับผู้ใช้ </w:t>
      </w:r>
    </w:p>
    <w:p w14:paraId="5F9A54C6" w14:textId="1395A7B6" w:rsidR="0015104D" w:rsidRPr="003D7B0D" w:rsidRDefault="0015104D" w:rsidP="003D7B0D">
      <w:pPr>
        <w:ind w:left="720"/>
        <w:rPr>
          <w:rFonts w:cstheme="majorBidi"/>
        </w:rPr>
      </w:pPr>
      <w:r w:rsidRPr="0015104D">
        <w:rPr>
          <w:cs/>
        </w:rPr>
        <w:t xml:space="preserve">ระบบนี้จะมีการเข้าใช้งานแบ่งได้เป็น </w:t>
      </w:r>
      <w:r w:rsidRPr="003D7B0D">
        <w:rPr>
          <w:rFonts w:cstheme="majorBidi"/>
        </w:rPr>
        <w:t xml:space="preserve">2 </w:t>
      </w:r>
      <w:r w:rsidRPr="0015104D">
        <w:rPr>
          <w:cs/>
        </w:rPr>
        <w:t xml:space="preserve">ประเภทคือ ผุู้ใช้โดยทั่วไป และ เจ้าหน้าที่ดูแลระบบ ซึ่งจะมีการล็อกอินด้วยระบบนนทรี ในกรณีของผู้ใช้งานทั่วไป เมื่อล็อกอินเข้ามาแล้วก็จะเจอหน้าที่ให้ทำเรื่องขอยืมอุปกรณ์ได้้ โดยจะระบุรูปและรายละเอียดที่มีและสามารถยืมได้โดยจะแบ่งเป็นหมวดหมู่ให้ผู้ใช้สามารถเลือกได้ เมื่อผู้ใช้เลือกของที่จะยืมแล้วจะมีหน้ายืนยันการยืมและจะขึ้นโชว์ของที่ผู้ใช้ได้เลือกไปทั้งหมด และจะมีปุ่มให้ผู้ใช้ส่งคำขอไปให้ทางเจ้าหน้าที่อนุมัติการยืม ผู้ใช้สามารถยกเลิกคำขอได้ทุกเมื่อ  หากเป็นกรณีที่ผู้ใช้เคยมีการยืมของ จะขึ้นโชว์สถานะในหน้าสมาชิกโดยมีสถานะ รอการอนุมัติ  อนุมัติ รอมารับของ รอคืน คืนแล้ว เมื่อเจ้าหน้าที่มีการอนุมัติและจะเปลี่ยนสถานะให้มารับของ โดยจะมีระยะเวลาภายใน </w:t>
      </w:r>
      <w:r w:rsidRPr="003D7B0D">
        <w:rPr>
          <w:rFonts w:cstheme="majorBidi"/>
        </w:rPr>
        <w:t xml:space="preserve">3 </w:t>
      </w:r>
      <w:r w:rsidRPr="0015104D">
        <w:rPr>
          <w:cs/>
        </w:rPr>
        <w:t>วัน หากไม่มาเอาของระบบจะยกเลิกการยืมนั้นทันที หากชิ้นไหนยังไม่คืน จะมีระยะเวลาในการยืมคงเหลือของแต่ละชิ้นแสดงให้ผู้ใช้เห็น  และ ผู้ใช้ยังสามารถยืมอุปกรณ์อื่น ๆ ได้อีกหากอุปกรณ์นั้นยังมีอยู่ในระบบที่สามารถให้ยืมได้  และจะมีฟอร์มให้ผู้ใช้สามารถแจ้งความต้องการได้หากของที่ต้องการยืมไม่มีในระบบ   ในส่วนของเจ้าหน้าที่  จะมีหน้าให้เจ้าที่สามารถเพิ่มของและเพิ่มหรือจัดการหมวดหมู่ในระบบได้</w:t>
      </w:r>
    </w:p>
    <w:p w14:paraId="71D97A04" w14:textId="77777777" w:rsidR="0015104D" w:rsidRDefault="0015104D" w:rsidP="0015104D">
      <w:pPr>
        <w:rPr>
          <w:rFonts w:asciiTheme="majorBidi" w:hAnsiTheme="majorBidi" w:cstheme="majorBidi"/>
          <w:sz w:val="28"/>
        </w:rPr>
      </w:pPr>
    </w:p>
    <w:p w14:paraId="6A3B1966" w14:textId="77777777" w:rsidR="0015104D" w:rsidRDefault="0015104D" w:rsidP="0015104D">
      <w:pPr>
        <w:rPr>
          <w:rFonts w:asciiTheme="majorBidi" w:hAnsiTheme="majorBidi" w:cstheme="majorBidi"/>
          <w:sz w:val="28"/>
        </w:rPr>
      </w:pPr>
    </w:p>
    <w:p w14:paraId="3EB318C1" w14:textId="016E20F1" w:rsidR="0015104D" w:rsidRPr="0015104D" w:rsidRDefault="007C0911" w:rsidP="0015104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2.</w:t>
      </w:r>
      <w:r w:rsidR="0015104D" w:rsidRPr="0015104D">
        <w:rPr>
          <w:rFonts w:asciiTheme="majorBidi" w:hAnsiTheme="majorBidi" w:cstheme="majorBidi" w:hint="cs"/>
          <w:sz w:val="28"/>
          <w:cs/>
        </w:rPr>
        <w:t>3.</w:t>
      </w:r>
      <w:r w:rsidR="0015104D" w:rsidRPr="0015104D">
        <w:rPr>
          <w:rFonts w:asciiTheme="majorBidi" w:hAnsiTheme="majorBidi" w:cstheme="majorBidi"/>
          <w:sz w:val="28"/>
          <w:cs/>
        </w:rPr>
        <w:t>คุณลักษณะของผู้ใช้</w:t>
      </w:r>
    </w:p>
    <w:p w14:paraId="77C9825F" w14:textId="04ADF056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 xml:space="preserve">3.1 อาจารย์ในภาควิชาวิศกรรมคอมพิวเตอร์ โดยอาจารย์จะมีความรู้พื้นฐานด้านคอมพิวเตอร์เป็นอย่างดี </w:t>
      </w:r>
      <w:r w:rsidR="0015104D" w:rsidRPr="0015104D">
        <w:t xml:space="preserve"> </w:t>
      </w:r>
      <w:r w:rsidR="0015104D" w:rsidRPr="0015104D">
        <w:rPr>
          <w:rFonts w:hint="cs"/>
          <w:cs/>
        </w:rPr>
        <w:t>มีสิทธิ์ในการเข้าถึงระบบในฐานะอาจารย์ โดยในสิทธิ์ของอาจารย์จะสามารถยืมอุปกรณ์ได้ทุกอย่าง</w:t>
      </w:r>
    </w:p>
    <w:p w14:paraId="089B63B0" w14:textId="672B8A7F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3.2 แอดมินหรือผู้ควบคุมระบบ โดยจะเป็นผู้มีความรู้พื้นฐานด้านคอมพิวเตอร์เป็นอย่างดี มีสิทธิ์ในการเข้าถึงระบบในฐานะแอดมิน โดยในสิทธิ์ของแอดมินจะสามารถทำได้ทุกอย่างเช่น เพิ่มหรือถอนอุปกรณ์ ยืนยันการยืมอุปกรณ์จากผู้ยืม เป็นต้น</w:t>
      </w:r>
    </w:p>
    <w:p w14:paraId="4C4BFD13" w14:textId="4F2149C4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3.3 นิสิตในภาควิชาคอมพิวเตอร์ โดยจะมีคุณสมบัติเป็นนิสิตป.ตรี จากภาควิชาวิศวกรรมคอมพิวเตอร์ มีสิทธิ์ในการเข้าถึงระบบในฐานะนิสิตภายในภาค โดยในสิทธิ์ของนิสิตภายในภาค จะสามารถยืมอุปกรณ์ได้เท่านั้น โดยจะมีอาจารย์ที่ปรึกษาเข้ามากดยืนยันให้นิสิตยืมถึง จะยืมได้</w:t>
      </w:r>
    </w:p>
    <w:p w14:paraId="1A38AD34" w14:textId="688C418C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3.4</w:t>
      </w:r>
      <w:r w:rsidR="0015104D" w:rsidRPr="0015104D">
        <w:t xml:space="preserve"> </w:t>
      </w:r>
      <w:r w:rsidR="0015104D" w:rsidRPr="0015104D">
        <w:rPr>
          <w:rFonts w:hint="cs"/>
          <w:cs/>
        </w:rPr>
        <w:t>บุคลากร อื่นๆในภาควิชาวิศวกรรมคอมพิวเตอร์ โดยจะเป็นผู้มีความรู้พื้นฐานคอมพิวเตอร์เป็นอย่างดี มีสิทธิ์ในการเข้าถึงระบบในฐานะนะบุคลากรโดยในสิทธิ์ของบุคลากร จะสามารถยืมอุปกรณ์ได้เท่านั้น โดยจะรอการยืนยันจากแอดมิน</w:t>
      </w:r>
    </w:p>
    <w:p w14:paraId="0B595B91" w14:textId="1E3C23BC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3.5 บุคคลภายนอกภาควิชาวิศวกรรมคอมพิวเตอร์</w:t>
      </w:r>
      <w:r w:rsidR="0015104D" w:rsidRPr="0015104D">
        <w:t xml:space="preserve"> </w:t>
      </w:r>
      <w:r w:rsidR="0015104D" w:rsidRPr="0015104D">
        <w:rPr>
          <w:rFonts w:hint="cs"/>
          <w:cs/>
        </w:rPr>
        <w:t>มีสิทธิ์ในการเข้าถึงระบบในฐานะนะบุคคลภายนอกโดยในสิทธิ์ของบุคคลภายนอก จะสามารถยืมอุปกรณ์ได้บางชนิด โดยจะรอการยืนยันจากแอดมิน</w:t>
      </w:r>
    </w:p>
    <w:p w14:paraId="7E1A7B93" w14:textId="4C6521FF" w:rsidR="0015104D" w:rsidRPr="0015104D" w:rsidRDefault="007C0911" w:rsidP="0015104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2.</w:t>
      </w:r>
      <w:r w:rsidR="0015104D" w:rsidRPr="0015104D">
        <w:rPr>
          <w:rFonts w:asciiTheme="majorBidi" w:hAnsiTheme="majorBidi" w:cstheme="majorBidi" w:hint="cs"/>
          <w:sz w:val="28"/>
          <w:cs/>
        </w:rPr>
        <w:t>4.</w:t>
      </w:r>
      <w:r w:rsidR="0015104D" w:rsidRPr="0015104D">
        <w:rPr>
          <w:rFonts w:asciiTheme="majorBidi" w:hAnsiTheme="majorBidi" w:cstheme="majorBidi"/>
          <w:sz w:val="28"/>
          <w:cs/>
        </w:rPr>
        <w:t>คุณสมบัติของระบบ</w:t>
      </w:r>
    </w:p>
    <w:p w14:paraId="5903B58E" w14:textId="5331E59D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4.1 </w:t>
      </w:r>
      <w:r w:rsidR="0015104D" w:rsidRPr="0015104D">
        <w:rPr>
          <w:cs/>
        </w:rPr>
        <w:t>เจ้าหน้าที่ที่มีหน้าที่ดูแลอุปกรณ์สามารถใส่ข้อมูลของอุปกรณ์ของภาควิชาฯ ได้พร้อมระบุหมวดหมู่ของอุปกรณ์โดยข้อมูลของอุปกรณ์ประกอบด้วย ชื่อ รายละเอียด เลขครุภัณฑ์(หากมี)</w:t>
      </w:r>
      <w:r w:rsidR="0015104D" w:rsidRPr="0015104D">
        <w:t xml:space="preserve"> </w:t>
      </w:r>
      <w:r w:rsidR="0015104D" w:rsidRPr="0015104D">
        <w:rPr>
          <w:cs/>
        </w:rPr>
        <w:t>เป็นอย่างน้อย</w:t>
      </w:r>
      <w:r w:rsidR="0015104D" w:rsidRPr="0015104D">
        <w:t xml:space="preserve"> </w:t>
      </w:r>
    </w:p>
    <w:p w14:paraId="7E58EBDD" w14:textId="6383B1C8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4.2 </w:t>
      </w:r>
      <w:r w:rsidR="0015104D" w:rsidRPr="0015104D">
        <w:rPr>
          <w:cs/>
        </w:rPr>
        <w:t>เจ้าหน้าที่สามารถกำหนดให้อุปกรณ์แต่ละชิ้นสามารถอนุญาตให้ยืมหรือไม่ให้ยืมได้</w:t>
      </w:r>
      <w:r w:rsidR="0015104D" w:rsidRPr="0015104D">
        <w:t xml:space="preserve"> </w:t>
      </w:r>
    </w:p>
    <w:p w14:paraId="345D70FA" w14:textId="44D2646C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4.3 </w:t>
      </w:r>
      <w:r w:rsidR="0015104D" w:rsidRPr="0015104D">
        <w:rPr>
          <w:cs/>
        </w:rPr>
        <w:t>นิสิตค้นหาอุปกรณ์ที่สามารถให้ยืมได้โดยค้นหาจากหมวดหมู่ หรือคำสำคัญ</w:t>
      </w:r>
      <w:r w:rsidR="0015104D" w:rsidRPr="0015104D">
        <w:t xml:space="preserve"> </w:t>
      </w:r>
    </w:p>
    <w:p w14:paraId="7FC3EBAD" w14:textId="3DD6A97D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4.4 </w:t>
      </w:r>
      <w:r w:rsidR="0015104D" w:rsidRPr="0015104D">
        <w:rPr>
          <w:cs/>
        </w:rPr>
        <w:t>นิสิตสามารถยืมอุปกรณ์ที่อนุญาตให้ยืมได้ โดยจะต้องระบุเหตุผลที่ยืม และในกรณีที่นำไปใช้ทำโครงงานฯ จะต้องระบุชื่อโครงงาน และระบุอาจารย์ที่ปรึกษาโครงงานหรืออาจารย์ที่รับผิดชอบใน</w:t>
      </w:r>
      <w:r w:rsidR="0015104D" w:rsidRPr="0015104D">
        <w:t xml:space="preserve"> </w:t>
      </w:r>
      <w:r w:rsidR="0015104D" w:rsidRPr="0015104D">
        <w:rPr>
          <w:cs/>
        </w:rPr>
        <w:t>การยืมอุปกรณ์นั้น</w:t>
      </w:r>
    </w:p>
    <w:p w14:paraId="1A354948" w14:textId="42BE54CA" w:rsidR="0015104D" w:rsidRPr="0015104D" w:rsidRDefault="007C0911" w:rsidP="003D7B0D">
      <w:pPr>
        <w:ind w:left="360"/>
      </w:pPr>
      <w:r>
        <w:lastRenderedPageBreak/>
        <w:t>2.</w:t>
      </w:r>
      <w:r w:rsidR="0015104D" w:rsidRPr="0015104D">
        <w:t xml:space="preserve">4.5 </w:t>
      </w:r>
      <w:r w:rsidR="0015104D" w:rsidRPr="0015104D">
        <w:rPr>
          <w:cs/>
        </w:rPr>
        <w:t>อาจารย์ผู้รับผิดชอบสามารถอนุมัติการยืมอุปกรณ์ หลังจากที่นิสิตส่งคำร้องขอการยืมอุปกรณ์แล้ว</w:t>
      </w:r>
      <w:r w:rsidR="0015104D" w:rsidRPr="0015104D">
        <w:t xml:space="preserve"> </w:t>
      </w:r>
      <w:r w:rsidR="0015104D" w:rsidRPr="0015104D">
        <w:rPr>
          <w:cs/>
        </w:rPr>
        <w:t>โดยระบบอาจส่งอีเมล์แจ้งเตือนอาจารย์</w:t>
      </w:r>
      <w:r w:rsidR="0015104D" w:rsidRPr="0015104D">
        <w:t xml:space="preserve"> </w:t>
      </w:r>
    </w:p>
    <w:p w14:paraId="09490555" w14:textId="74CB3609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4.6 </w:t>
      </w:r>
      <w:r w:rsidR="0015104D" w:rsidRPr="0015104D">
        <w:rPr>
          <w:cs/>
        </w:rPr>
        <w:t>หลังจากที่อาจารย์อนุมัติแล้ว ระบบอาจส่งคำแจ้งเตือนหรืออีเมล์ไปยังนิสิตผู้ร้องขอ</w:t>
      </w:r>
      <w:r w:rsidR="0015104D" w:rsidRPr="0015104D">
        <w:t xml:space="preserve"> </w:t>
      </w:r>
    </w:p>
    <w:p w14:paraId="515E4DDE" w14:textId="13AEFD73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4.7 </w:t>
      </w:r>
      <w:r w:rsidR="0015104D" w:rsidRPr="0015104D">
        <w:rPr>
          <w:cs/>
        </w:rPr>
        <w:t>บุคลากรในภาควิชาฯ สามารถค้นหาและยืมอุปกรณ์ที่มีในฐานข้อมูลได้</w:t>
      </w:r>
      <w:r w:rsidR="0015104D" w:rsidRPr="0015104D">
        <w:t xml:space="preserve"> </w:t>
      </w:r>
    </w:p>
    <w:p w14:paraId="29DE1C22" w14:textId="51024BBD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4.8 </w:t>
      </w:r>
      <w:r w:rsidR="0015104D" w:rsidRPr="0015104D">
        <w:rPr>
          <w:cs/>
        </w:rPr>
        <w:t>เจ้าหน้าที่ผู้รับผิดชอบสามารถบันทึกวันที่ให้ยืมอุปกรณ์ หลังจากที่อาจารย์อนุมัติการยืม และนิสิตมาขอรับอุปกรณ์และในกรณีที่บุคลากรเป็นผู้ยืม ผู้นั้นสามารถมาขอรับได้ทันที</w:t>
      </w:r>
      <w:r w:rsidR="0015104D" w:rsidRPr="0015104D">
        <w:t xml:space="preserve"> </w:t>
      </w:r>
    </w:p>
    <w:p w14:paraId="48EA2010" w14:textId="5766F80F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4.9 </w:t>
      </w:r>
      <w:r w:rsidR="0015104D" w:rsidRPr="0015104D">
        <w:rPr>
          <w:cs/>
        </w:rPr>
        <w:t>เจ้าหน้าที่สามารถบันทึกวันคืนอุปกรณ์ เมื่อนิสิต/บุคลากรนำอุปกรณ์มาคืน</w:t>
      </w:r>
      <w:r w:rsidR="0015104D" w:rsidRPr="0015104D">
        <w:t xml:space="preserve"> </w:t>
      </w:r>
    </w:p>
    <w:p w14:paraId="58DCEC3D" w14:textId="5AB09040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4.10 </w:t>
      </w:r>
      <w:r w:rsidR="0015104D" w:rsidRPr="0015104D">
        <w:rPr>
          <w:cs/>
        </w:rPr>
        <w:t>เจ้าหน้าที่สามารถดูรายการอุปกรณ์ทั้งหมดได้ พร้อมกับดูสถานะของอุปกรณ์ และผู้ยืม (ในกรณีที่</w:t>
      </w:r>
      <w:r w:rsidR="0015104D" w:rsidRPr="0015104D">
        <w:t xml:space="preserve"> </w:t>
      </w:r>
      <w:r w:rsidR="0015104D" w:rsidRPr="0015104D">
        <w:rPr>
          <w:cs/>
        </w:rPr>
        <w:t>อุปกรณ์ถูกยืม) รวมถึงอาจารย์ที่รับผิดชอบ (ในกรณีที่นิสิตยืม)</w:t>
      </w:r>
      <w:r w:rsidR="0015104D" w:rsidRPr="0015104D">
        <w:t xml:space="preserve"> </w:t>
      </w:r>
    </w:p>
    <w:p w14:paraId="2E5FC59D" w14:textId="4949DA5C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4.11 </w:t>
      </w:r>
      <w:r w:rsidR="0015104D" w:rsidRPr="0015104D">
        <w:rPr>
          <w:cs/>
        </w:rPr>
        <w:t>เจ้าหน้าที่สามารถสืบค้นได้ว่านิสิต/บุคลากรคนใดมีรายการยืมอุปกรณ์ใดค้างไว้บ้าง</w:t>
      </w:r>
      <w:r w:rsidR="0015104D" w:rsidRPr="0015104D">
        <w:t xml:space="preserve"> </w:t>
      </w:r>
    </w:p>
    <w:p w14:paraId="2B2CEFA1" w14:textId="500201AC" w:rsidR="0015104D" w:rsidRPr="0015104D" w:rsidRDefault="007C0911" w:rsidP="003D7B0D">
      <w:pPr>
        <w:ind w:left="360"/>
      </w:pPr>
      <w:r>
        <w:t>2.</w:t>
      </w:r>
      <w:r w:rsidR="0015104D" w:rsidRPr="0015104D">
        <w:t>4.12</w:t>
      </w:r>
      <w:r w:rsidR="0015104D" w:rsidRPr="0015104D">
        <w:rPr>
          <w:cs/>
        </w:rPr>
        <w:t>เจ้าหน้าที่สามารถสืบค้นและติดตามได้ว่าอุปกรณ์ใดถูกยืมหรือบุคคลใดยืมอุปกรณ์เกินกว่า</w:t>
      </w:r>
      <w:r w:rsidR="0015104D" w:rsidRPr="0015104D">
        <w:t xml:space="preserve"> </w:t>
      </w:r>
      <w:r w:rsidR="0015104D" w:rsidRPr="0015104D">
        <w:rPr>
          <w:cs/>
        </w:rPr>
        <w:t xml:space="preserve">ระยะเวลาที่ระบุเช่น เกิน </w:t>
      </w:r>
      <w:r w:rsidR="0015104D" w:rsidRPr="0015104D">
        <w:t xml:space="preserve">3 </w:t>
      </w:r>
      <w:r w:rsidR="0015104D" w:rsidRPr="0015104D">
        <w:rPr>
          <w:cs/>
        </w:rPr>
        <w:t>เดือน</w:t>
      </w:r>
      <w:r w:rsidR="0015104D" w:rsidRPr="0015104D">
        <w:t xml:space="preserve">, 6 </w:t>
      </w:r>
      <w:r w:rsidR="0015104D" w:rsidRPr="0015104D">
        <w:rPr>
          <w:cs/>
        </w:rPr>
        <w:t>เดือน หรือ</w:t>
      </w:r>
      <w:r w:rsidR="0015104D" w:rsidRPr="0015104D">
        <w:t xml:space="preserve">1 </w:t>
      </w:r>
      <w:r w:rsidR="0015104D" w:rsidRPr="0015104D">
        <w:rPr>
          <w:cs/>
        </w:rPr>
        <w:t>ปี เป็นต้น</w:t>
      </w:r>
      <w:r w:rsidR="0015104D" w:rsidRPr="0015104D">
        <w:t xml:space="preserve"> </w:t>
      </w:r>
    </w:p>
    <w:p w14:paraId="75F1B3EC" w14:textId="42C90171" w:rsidR="0015104D" w:rsidRPr="0015104D" w:rsidRDefault="007C0911" w:rsidP="003D7B0D">
      <w:pPr>
        <w:ind w:left="360"/>
        <w:rPr>
          <w:cs/>
        </w:rPr>
      </w:pPr>
      <w:r>
        <w:t>2.</w:t>
      </w:r>
      <w:r w:rsidR="0015104D" w:rsidRPr="0015104D">
        <w:t xml:space="preserve">4.13 </w:t>
      </w:r>
      <w:r w:rsidR="0015104D" w:rsidRPr="0015104D">
        <w:rPr>
          <w:cs/>
        </w:rPr>
        <w:t>เจ้าหน้าที่สามารถดูรายงานสถิติการยืมอุปกรณ์เป็นรายเดือน รายปี ได้ โดยสามารถเห็นแนวโน้ม</w:t>
      </w:r>
      <w:r w:rsidR="0015104D" w:rsidRPr="0015104D">
        <w:t xml:space="preserve"> </w:t>
      </w:r>
      <w:r w:rsidR="0015104D" w:rsidRPr="0015104D">
        <w:rPr>
          <w:cs/>
        </w:rPr>
        <w:t>ของการใช้งานอุปกรณ์ประเภทต่างๆ เพื่อวิเคราะห์ว่าอุปกรณ์ใดควรซื้อเพิ่มบ้าง หรืออุปกรณ์ใดไม่</w:t>
      </w:r>
      <w:r w:rsidR="0015104D" w:rsidRPr="0015104D">
        <w:t xml:space="preserve"> </w:t>
      </w:r>
      <w:r w:rsidR="0015104D" w:rsidRPr="0015104D">
        <w:rPr>
          <w:cs/>
        </w:rPr>
        <w:t>จำเป็นต้องซื้อเพิ่มแล้ว</w:t>
      </w:r>
    </w:p>
    <w:p w14:paraId="54906D07" w14:textId="77777777" w:rsidR="0015104D" w:rsidRPr="0015104D" w:rsidRDefault="0015104D" w:rsidP="003D7B0D">
      <w:pPr>
        <w:ind w:left="360"/>
      </w:pPr>
    </w:p>
    <w:p w14:paraId="43B38EF8" w14:textId="0BC5D78B" w:rsidR="0015104D" w:rsidRPr="00E05EFD" w:rsidRDefault="003678DF" w:rsidP="00E05EF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2.</w:t>
      </w:r>
      <w:bookmarkStart w:id="0" w:name="_GoBack"/>
      <w:bookmarkEnd w:id="0"/>
      <w:r w:rsidR="0015104D" w:rsidRPr="00E05EFD">
        <w:rPr>
          <w:rFonts w:asciiTheme="majorBidi" w:hAnsiTheme="majorBidi" w:cstheme="majorBidi" w:hint="cs"/>
          <w:sz w:val="28"/>
          <w:cs/>
        </w:rPr>
        <w:t>5.</w:t>
      </w:r>
      <w:r w:rsidR="0015104D" w:rsidRPr="00E05EFD">
        <w:rPr>
          <w:rFonts w:asciiTheme="majorBidi" w:hAnsiTheme="majorBidi" w:cstheme="majorBidi"/>
          <w:sz w:val="28"/>
          <w:cs/>
        </w:rPr>
        <w:t>สมมติฐานและข้อจำกัดในการพัฒนา</w:t>
      </w:r>
    </w:p>
    <w:sdt>
      <w:sdtPr>
        <w:id w:val="-223299261"/>
        <w:placeholder>
          <w:docPart w:val="2F737876C1F941889697DC3D34EAD22B"/>
        </w:placeholder>
      </w:sdtPr>
      <w:sdtEndPr/>
      <w:sdtContent>
        <w:p w14:paraId="17ACE4AF" w14:textId="3CE536C6" w:rsidR="00712069" w:rsidRDefault="00712069" w:rsidP="003D7B0D">
          <w:pPr>
            <w:ind w:left="360"/>
          </w:pPr>
          <w:r>
            <w:t xml:space="preserve">5.1 </w:t>
          </w:r>
          <w:r>
            <w:rPr>
              <w:rFonts w:hint="cs"/>
              <w:cs/>
            </w:rPr>
            <w:t>การรอการยืนยันคำขอการใช้งานอุปกรณ์จากอาจารย์อาจมีความล่าช้า</w:t>
          </w:r>
        </w:p>
        <w:p w14:paraId="40732B09" w14:textId="2EA6E4A2" w:rsidR="00712069" w:rsidRDefault="00712069" w:rsidP="003D7B0D">
          <w:pPr>
            <w:ind w:left="360"/>
          </w:pPr>
          <w:r>
            <w:rPr>
              <w:rFonts w:hint="cs"/>
              <w:cs/>
            </w:rPr>
            <w:t>5.2 การแสดงผลหน้าเว็บบนหน้าจอโทรศัพท์อาจไม่รองรับ หรือแสดงไม่สมบูรณ์</w:t>
          </w:r>
        </w:p>
        <w:p w14:paraId="539DDA2A" w14:textId="5C9E2D70" w:rsidR="00712069" w:rsidRPr="00712069" w:rsidRDefault="00712069" w:rsidP="00DF23D7">
          <w:pPr>
            <w:pStyle w:val="ListParagraph"/>
            <w:numPr>
              <w:ilvl w:val="1"/>
              <w:numId w:val="55"/>
            </w:numPr>
          </w:pPr>
          <w:r>
            <w:rPr>
              <w:rFonts w:hint="cs"/>
              <w:cs/>
            </w:rPr>
            <w:t xml:space="preserve">อาจจะเจอบัคข้อมูลที่เกิดจากโค้ดใน </w:t>
          </w:r>
          <w:r>
            <w:t>php</w:t>
          </w:r>
        </w:p>
        <w:p w14:paraId="1022F415" w14:textId="0F2E12A1" w:rsidR="0015104D" w:rsidRPr="003D7B0D" w:rsidRDefault="00783C94" w:rsidP="003D7B0D">
          <w:pPr>
            <w:ind w:left="360"/>
            <w:rPr>
              <w:rFonts w:asciiTheme="majorBidi" w:hAnsiTheme="majorBidi" w:cstheme="majorBidi"/>
              <w:sz w:val="28"/>
            </w:rPr>
          </w:pPr>
        </w:p>
      </w:sdtContent>
    </w:sdt>
    <w:p w14:paraId="2425A408" w14:textId="77777777" w:rsidR="0083497D" w:rsidRPr="0015104D" w:rsidRDefault="0083497D" w:rsidP="0083497D"/>
    <w:p w14:paraId="53129641" w14:textId="2E952196" w:rsidR="009360A7" w:rsidRPr="008C66FB" w:rsidRDefault="007C0911" w:rsidP="007C0911">
      <w:pPr>
        <w:ind w:left="360" w:hanging="360"/>
      </w:pPr>
      <w:r>
        <w:rPr>
          <w:rFonts w:hint="cs"/>
          <w:cs/>
        </w:rPr>
        <w:lastRenderedPageBreak/>
        <w:t>3.</w:t>
      </w:r>
      <w:r w:rsidR="00C379D7">
        <w:rPr>
          <w:rFonts w:hint="cs"/>
          <w:cs/>
        </w:rPr>
        <w:t>ความต้องการของระบบ</w:t>
      </w:r>
    </w:p>
    <w:p w14:paraId="1A5BA704" w14:textId="77777777" w:rsidR="00E05EFD" w:rsidRPr="00E05EFD" w:rsidRDefault="00E05EFD" w:rsidP="00E05EFD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</w:rPr>
      </w:pPr>
      <w:r w:rsidRPr="00E05EFD">
        <w:rPr>
          <w:rFonts w:asciiTheme="majorHAnsi" w:eastAsia="Times New Roman" w:hAnsiTheme="majorHAnsi" w:cstheme="majorHAnsi"/>
          <w:b/>
          <w:bCs/>
          <w:cs/>
        </w:rPr>
        <w:t>3.1 ความต้องการของระบบแบบ</w:t>
      </w:r>
      <w:r w:rsidRPr="00E05EFD">
        <w:rPr>
          <w:rFonts w:asciiTheme="majorHAnsi" w:eastAsia="Times New Roman" w:hAnsiTheme="majorHAnsi" w:cstheme="majorHAnsi"/>
          <w:b/>
          <w:bCs/>
        </w:rPr>
        <w:t> functional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922FA37" w14:textId="77777777" w:rsidR="00E05EFD" w:rsidRPr="00E05EFD" w:rsidRDefault="00E05EFD" w:rsidP="00E05EFD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โดยแบ่งตามกรณีการใช้งาน (</w:t>
      </w:r>
      <w:r w:rsidRPr="00E05EFD">
        <w:rPr>
          <w:rFonts w:asciiTheme="majorHAnsi" w:eastAsia="Times New Roman" w:hAnsiTheme="majorHAnsi" w:cstheme="majorHAnsi"/>
        </w:rPr>
        <w:t>Use Case</w:t>
      </w:r>
      <w:r w:rsidRPr="00E05EFD">
        <w:rPr>
          <w:rFonts w:asciiTheme="majorHAnsi" w:eastAsia="Times New Roman" w:hAnsiTheme="majorHAnsi" w:cstheme="majorHAnsi"/>
          <w:cs/>
        </w:rPr>
        <w:t>)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DE5E330" w14:textId="77777777" w:rsidR="00E05EFD" w:rsidRPr="00E05EFD" w:rsidRDefault="00E05EFD" w:rsidP="00E05EFD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1</w:t>
      </w:r>
      <w:r w:rsidRPr="00E05EFD">
        <w:rPr>
          <w:rFonts w:asciiTheme="majorHAnsi" w:eastAsia="Times New Roman" w:hAnsiTheme="majorHAnsi" w:cstheme="majorHAnsi"/>
          <w:cs/>
        </w:rPr>
        <w:t>: ล็อกอิน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7498A71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ผู้ใช้ทั่วไป หรือ เจ้าหน้าที่และอาจารย์ ต้องมีการล็อกอินเข้าใช้ระบบ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B51015E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  </w:t>
      </w:r>
      <w:r w:rsidRPr="00E05EFD">
        <w:rPr>
          <w:rFonts w:asciiTheme="majorHAnsi" w:eastAsia="Times New Roman" w:hAnsiTheme="majorHAnsi" w:cstheme="majorHAnsi"/>
          <w:cs/>
        </w:rPr>
        <w:t xml:space="preserve">เจ้าหน้าที่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อาจารย์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DAE57B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เมื่อผู้ใช้กด</w:t>
      </w:r>
      <w:r w:rsidRPr="00E05EFD">
        <w:rPr>
          <w:rFonts w:asciiTheme="majorHAnsi" w:eastAsia="Times New Roman" w:hAnsiTheme="majorHAnsi" w:cstheme="majorHAnsi"/>
        </w:rPr>
        <w:t> Submit </w:t>
      </w:r>
      <w:r w:rsidRPr="00E05EFD">
        <w:rPr>
          <w:rFonts w:asciiTheme="majorHAnsi" w:eastAsia="Times New Roman" w:hAnsiTheme="majorHAnsi" w:cstheme="majorHAnsi"/>
          <w:cs/>
        </w:rPr>
        <w:t>เพื่อเข้าสู่ระบบ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467651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เข้าหน้าเว็บได้ และ ผู้ใช้ต้องการจะยืมของในภาควิชา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D9DEEE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ล็อกอินเข้าสู่ระบบสำเร็จ และสามารถเข้าหน้าแรกของเว็บได้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EE2318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 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: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6934205" w14:textId="77777777" w:rsidR="00E05EFD" w:rsidRPr="00E05EFD" w:rsidRDefault="00E05EFD" w:rsidP="00DF23D7">
      <w:pPr>
        <w:numPr>
          <w:ilvl w:val="0"/>
          <w:numId w:val="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ตรวจสอบบัญชี ด้วย ระบบนนทรี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A5866DA" w14:textId="77777777" w:rsidR="00E05EFD" w:rsidRPr="00E05EFD" w:rsidRDefault="00E05EFD" w:rsidP="00DF23D7">
      <w:pPr>
        <w:numPr>
          <w:ilvl w:val="0"/>
          <w:numId w:val="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C6E730B" w14:textId="77777777" w:rsidR="00E05EFD" w:rsidRPr="00E05EFD" w:rsidRDefault="00E05EFD" w:rsidP="00DF23D7">
      <w:pPr>
        <w:numPr>
          <w:ilvl w:val="0"/>
          <w:numId w:val="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login </w:t>
      </w:r>
      <w:r w:rsidRPr="00E05EFD">
        <w:rPr>
          <w:rFonts w:asciiTheme="majorHAnsi" w:eastAsia="Times New Roman" w:hAnsiTheme="majorHAnsi" w:cstheme="majorHAnsi"/>
          <w:cs/>
        </w:rPr>
        <w:t>ด้วยระบบนนทรี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5440292A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 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C7804A1" w14:textId="77777777" w:rsidR="00E05EFD" w:rsidRPr="00E05EFD" w:rsidRDefault="00E05EFD" w:rsidP="00DF23D7">
      <w:pPr>
        <w:numPr>
          <w:ilvl w:val="0"/>
          <w:numId w:val="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ผู้ใช้กรอก</w:t>
      </w:r>
      <w:r w:rsidRPr="00E05EFD">
        <w:rPr>
          <w:rFonts w:asciiTheme="majorHAnsi" w:eastAsia="Times New Roman" w:hAnsiTheme="majorHAnsi" w:cstheme="majorHAnsi"/>
        </w:rPr>
        <w:t> username </w:t>
      </w:r>
      <w:r w:rsidRPr="00E05EFD">
        <w:rPr>
          <w:rFonts w:asciiTheme="majorHAnsi" w:eastAsia="Times New Roman" w:hAnsiTheme="majorHAnsi" w:cstheme="majorHAnsi"/>
          <w:cs/>
        </w:rPr>
        <w:t>และ</w:t>
      </w:r>
      <w:r w:rsidRPr="00E05EFD">
        <w:rPr>
          <w:rFonts w:asciiTheme="majorHAnsi" w:eastAsia="Times New Roman" w:hAnsiTheme="majorHAnsi" w:cstheme="majorHAnsi"/>
        </w:rPr>
        <w:t> password </w:t>
      </w:r>
    </w:p>
    <w:p w14:paraId="63565C31" w14:textId="77777777" w:rsidR="00E05EFD" w:rsidRPr="00E05EFD" w:rsidRDefault="00E05EFD" w:rsidP="00DF23D7">
      <w:pPr>
        <w:numPr>
          <w:ilvl w:val="0"/>
          <w:numId w:val="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ระบบจะตรวจสอบบัญชีที่มีอยู่ใน ระบบนนทรี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0BCACFC" w14:textId="41F6F8D7" w:rsidR="00E05EFD" w:rsidRPr="00E05EFD" w:rsidRDefault="00E05EFD" w:rsidP="00DF23D7">
      <w:pPr>
        <w:numPr>
          <w:ilvl w:val="0"/>
          <w:numId w:val="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เมื่อระบบตรวจสอบแล้วว่าถูกต้อง จึงจะเข้าสู่หน้าแรกของระบบที่สามารถยืม-คืนอุปกรณ์ได้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14501B6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F5F6581" w14:textId="77777777" w:rsidR="00E05EFD" w:rsidRPr="00E05EFD" w:rsidRDefault="00E05EFD" w:rsidP="00DF23D7">
      <w:pPr>
        <w:numPr>
          <w:ilvl w:val="0"/>
          <w:numId w:val="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หากผู้ใช้ใส่</w:t>
      </w:r>
      <w:r w:rsidRPr="00E05EFD">
        <w:rPr>
          <w:rFonts w:asciiTheme="majorHAnsi" w:eastAsia="Times New Roman" w:hAnsiTheme="majorHAnsi" w:cstheme="majorHAnsi"/>
        </w:rPr>
        <w:t> username </w:t>
      </w:r>
      <w:r w:rsidRPr="00E05EFD">
        <w:rPr>
          <w:rFonts w:asciiTheme="majorHAnsi" w:eastAsia="Times New Roman" w:hAnsiTheme="majorHAnsi" w:cstheme="majorHAnsi"/>
          <w:cs/>
        </w:rPr>
        <w:t>หรือ</w:t>
      </w:r>
      <w:r w:rsidRPr="00E05EFD">
        <w:rPr>
          <w:rFonts w:asciiTheme="majorHAnsi" w:eastAsia="Times New Roman" w:hAnsiTheme="majorHAnsi" w:cstheme="majorHAnsi"/>
        </w:rPr>
        <w:t> password </w:t>
      </w:r>
      <w:r w:rsidRPr="00E05EFD">
        <w:rPr>
          <w:rFonts w:asciiTheme="majorHAnsi" w:eastAsia="Times New Roman" w:hAnsiTheme="majorHAnsi" w:cstheme="majorHAnsi"/>
          <w:cs/>
        </w:rPr>
        <w:t>ไม่ถูกต้อง ระบบจะให้กลับมาล็อกอินอีกครั้ง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9C5DD28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2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6C2127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ผู้ใช้ทั่วไป มีการยืนยันการยืมอุปกรณ์เพื่อส่งไปให้ทางเจ้าหน้าที่ 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E4B04EC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ผู้ที่ต้องการยืมอุปกรณ์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F089339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เมื่อผู้ใช้กดปุ่มยืนยันคำขอยืมอุปกรณ์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704C21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เมื่อมีการเข้าสู่ระบบสำเร็จ และต้องมีการเลือกอุปกรณ์ที่จะยืม รวมไปถึง ระบุวันคืนหรือระบุจำนวนวันที่จะยืม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C975BD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รอการอนุมัติจากเจ้าหน้าที่หรือ อาจารย์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5AA9B9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D1F1BCA" w14:textId="22138948" w:rsidR="00E05EFD" w:rsidRPr="00E05EFD" w:rsidRDefault="00E05EFD" w:rsidP="00DF23D7">
      <w:pPr>
        <w:numPr>
          <w:ilvl w:val="0"/>
          <w:numId w:val="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004381">
        <w:rPr>
          <w:rFonts w:asciiTheme="majorHAnsi" w:eastAsia="Times New Roman" w:hAnsiTheme="majorHAnsi" w:cstheme="majorHAnsi" w:hint="cs"/>
          <w:cs/>
        </w:rPr>
        <w:t>อนุมัติการยืม</w:t>
      </w:r>
    </w:p>
    <w:p w14:paraId="1D79CFA7" w14:textId="3C6041C6" w:rsidR="00E05EFD" w:rsidRPr="00E05EFD" w:rsidRDefault="00E05EFD" w:rsidP="00DF23D7">
      <w:pPr>
        <w:numPr>
          <w:ilvl w:val="0"/>
          <w:numId w:val="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Exrend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="001A5122">
        <w:rPr>
          <w:rFonts w:asciiTheme="majorHAnsi" w:eastAsia="Times New Roman" w:hAnsiTheme="majorHAnsi" w:cstheme="majorHAnsi" w:hint="cs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F0F2ADA" w14:textId="779942BC" w:rsidR="00E05EFD" w:rsidRPr="00E05EFD" w:rsidRDefault="00E05EFD" w:rsidP="00DF23D7">
      <w:pPr>
        <w:numPr>
          <w:ilvl w:val="0"/>
          <w:numId w:val="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lastRenderedPageBreak/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ส่งแบบคำขอยืมอุปกรณ์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3EBC42F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6D23ADB" w14:textId="77777777" w:rsidR="00E05EFD" w:rsidRPr="00E05EFD" w:rsidRDefault="00E05EFD" w:rsidP="00DF23D7">
      <w:pPr>
        <w:numPr>
          <w:ilvl w:val="0"/>
          <w:numId w:val="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ผู้ที่ต้องการยืมอุปกรณ์เข้าสู่ระบบเพื่อใช้ระบบ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A28C019" w14:textId="77777777" w:rsidR="00E05EFD" w:rsidRPr="00E05EFD" w:rsidRDefault="00E05EFD" w:rsidP="00DF23D7">
      <w:pPr>
        <w:numPr>
          <w:ilvl w:val="0"/>
          <w:numId w:val="1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เลือกสินค้าที่ต้องการยืม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85E3F12" w14:textId="77777777" w:rsidR="00E05EFD" w:rsidRPr="00E05EFD" w:rsidRDefault="00E05EFD" w:rsidP="00DF23D7">
      <w:pPr>
        <w:numPr>
          <w:ilvl w:val="0"/>
          <w:numId w:val="1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กดปุ่มยืนยันการยืมอุปกรณ์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2A67406" w14:textId="77777777" w:rsidR="00E05EFD" w:rsidRPr="00E05EFD" w:rsidRDefault="00E05EFD" w:rsidP="00DF23D7">
      <w:pPr>
        <w:numPr>
          <w:ilvl w:val="0"/>
          <w:numId w:val="1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สถานะเปลี่ยนเป็น รออนุมัติ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BDE5E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5E294241" w14:textId="77777777" w:rsidR="00E05EFD" w:rsidRPr="00E05EFD" w:rsidRDefault="00E05EFD" w:rsidP="00DF23D7">
      <w:pPr>
        <w:numPr>
          <w:ilvl w:val="0"/>
          <w:numId w:val="1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หากผู้ใช้ไม่มีการเลือกอุปกรณ์ระบบจะไม่สามารถกดปุ่มยืนยันได้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FDF9D10" w14:textId="77777777" w:rsidR="00E05EFD" w:rsidRPr="00E05EFD" w:rsidRDefault="00E05EFD" w:rsidP="00DF23D7">
      <w:pPr>
        <w:numPr>
          <w:ilvl w:val="0"/>
          <w:numId w:val="1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ผู้ใช้สามารถยกเลิกคำขอและทำรายการใหม่ได้ตลอด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0996CC4" w14:textId="77777777" w:rsidR="00E05EFD" w:rsidRPr="00E05EFD" w:rsidRDefault="00E05EFD" w:rsidP="00DF23D7">
      <w:pPr>
        <w:numPr>
          <w:ilvl w:val="0"/>
          <w:numId w:val="1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หากผู้ใช้กรอกข้อมูลไม่ครบ จะไม่สามารถกดปุ่มยืนยันได้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745997A" w14:textId="77777777" w:rsidR="00CD7213" w:rsidRDefault="00CD7213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48EE8214" w14:textId="5AFAEC3C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3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อนุมัติการยืม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101223F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เจ้าหน้าที่หรืออาจารย์ จะพิจารณาคำขอ และ คอยอนุมัติ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38B6A5C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เจ้าหน้าที่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อาจารย์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67C09FD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เมื่อกด อนุมัติการยืม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F98079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ต้องล็อกอินเข้ามาใช้งานในส่วนของ เจ้าหน้าที่ดูและระบบ</w:t>
      </w:r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และต้องมีคำขอจากผู้ใช้ส่งเข้ามา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667F16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เมื่อกดอนุมัติแล้ว สถานะการยืมของผู้ใช้ที่ทำเรื่องขอมานั้นจะเปลี่ยนสถานะเป็น อนุมัติ รอมารับของ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CA4526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6F95743" w14:textId="4CC3D65E" w:rsidR="00E05EFD" w:rsidRPr="00E05EFD" w:rsidRDefault="00E05EFD" w:rsidP="00DF23D7">
      <w:pPr>
        <w:numPr>
          <w:ilvl w:val="0"/>
          <w:numId w:val="1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59398C">
        <w:rPr>
          <w:rFonts w:asciiTheme="majorHAnsi" w:eastAsia="Times New Roman" w:hAnsiTheme="majorHAnsi" w:cstheme="majorHAnsi" w:hint="cs"/>
          <w:cs/>
        </w:rPr>
        <w:t>เปลี่ยน</w:t>
      </w:r>
      <w:r w:rsidR="00C30B6C">
        <w:rPr>
          <w:rFonts w:asciiTheme="majorHAnsi" w:eastAsia="Times New Roman" w:hAnsiTheme="majorHAnsi" w:cstheme="majorHAnsi" w:hint="cs"/>
          <w:cs/>
        </w:rPr>
        <w:t>สถานะการยืม</w:t>
      </w:r>
    </w:p>
    <w:p w14:paraId="16958121" w14:textId="29BDF440" w:rsidR="00E05EFD" w:rsidRPr="00E05EFD" w:rsidRDefault="00E05EFD" w:rsidP="00DF23D7">
      <w:pPr>
        <w:numPr>
          <w:ilvl w:val="0"/>
          <w:numId w:val="1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C30B6C">
        <w:rPr>
          <w:rFonts w:asciiTheme="majorHAnsi" w:eastAsia="Times New Roman" w:hAnsiTheme="majorHAnsi" w:cstheme="majorHAnsi" w:hint="cs"/>
          <w:cs/>
        </w:rPr>
        <w:t>.</w:t>
      </w:r>
    </w:p>
    <w:p w14:paraId="00879606" w14:textId="77777777" w:rsidR="00E05EFD" w:rsidRPr="00E05EFD" w:rsidRDefault="00E05EFD" w:rsidP="00DF23D7">
      <w:pPr>
        <w:numPr>
          <w:ilvl w:val="0"/>
          <w:numId w:val="1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 อนุมัติการยืมของผู้ใช้ที่ถูกส่งเข้ามา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C931F2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631ECCC5" w14:textId="77777777" w:rsidR="00E05EFD" w:rsidRPr="00E05EFD" w:rsidRDefault="00E05EFD" w:rsidP="00DF23D7">
      <w:pPr>
        <w:numPr>
          <w:ilvl w:val="0"/>
          <w:numId w:val="1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เจ้าหน้าที่เข้าสู่ระบบ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2FA29063" w14:textId="77777777" w:rsidR="00E05EFD" w:rsidRPr="00E05EFD" w:rsidRDefault="00E05EFD" w:rsidP="00DF23D7">
      <w:pPr>
        <w:numPr>
          <w:ilvl w:val="0"/>
          <w:numId w:val="1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เปิดดูในกล่องคำร้อง ถ้าหากมีคำร้องส่งมาให้ เจ้าหน้าที่จะกดปุ่มอนุมัติ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A89F23F" w14:textId="77777777" w:rsidR="00E05EFD" w:rsidRPr="00E05EFD" w:rsidRDefault="00E05EFD" w:rsidP="00DF23D7">
      <w:pPr>
        <w:numPr>
          <w:ilvl w:val="0"/>
          <w:numId w:val="1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ระบบจะเปลี่ยนสถานะในคลังและ ในบัญชีการยืมของผู้ใช้ที่ทำเรื่องมา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91F0AEA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 - </w:t>
      </w:r>
    </w:p>
    <w:p w14:paraId="66F29D67" w14:textId="6F7EB6AE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4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จัดการสิทธิ์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48D75ED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เจ้าหน้าที่ิสามารถจัดการสิทธิ์การยืมของแต่ละประเภทบัญชี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1F1C21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2AFC0A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เมื่อกดปุ่มจัดการสิทธิ์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B7E8768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lastRenderedPageBreak/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ต้องล็อกอินเข้ามาใช้งานในส่วนของ เจ้าหน้าที่ดูและระบบ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8582CFB" w14:textId="113633B6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จัดการสิทธิ์การยืมของแต่ละประเภท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9C26FA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34224AC" w14:textId="77777777" w:rsidR="00E05EFD" w:rsidRPr="00E05EFD" w:rsidRDefault="00E05EFD" w:rsidP="00DF23D7">
      <w:pPr>
        <w:numPr>
          <w:ilvl w:val="0"/>
          <w:numId w:val="2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B85AD95" w14:textId="77777777" w:rsidR="00E05EFD" w:rsidRPr="00E05EFD" w:rsidRDefault="00E05EFD" w:rsidP="00DF23D7">
      <w:pPr>
        <w:numPr>
          <w:ilvl w:val="0"/>
          <w:numId w:val="2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ตรวจสอบอุปกรณ์ที่ยืมได้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260F177" w14:textId="77777777" w:rsidR="00E05EFD" w:rsidRPr="00E05EFD" w:rsidRDefault="00E05EFD" w:rsidP="00DF23D7">
      <w:pPr>
        <w:numPr>
          <w:ilvl w:val="0"/>
          <w:numId w:val="2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 จัดการสิทธิ์ของผู้ยืมว่าสามารถยืมของชิ้นไหนได้บ้าง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C1C2EE1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603F66F8" w14:textId="77777777" w:rsidR="00E05EFD" w:rsidRPr="00E05EFD" w:rsidRDefault="00E05EFD" w:rsidP="00DF23D7">
      <w:pPr>
        <w:numPr>
          <w:ilvl w:val="0"/>
          <w:numId w:val="2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เจ้าหน้าที่เข้าสู่ระบบ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B5E3466" w14:textId="77777777" w:rsidR="00E05EFD" w:rsidRPr="00E05EFD" w:rsidRDefault="00E05EFD" w:rsidP="00DF23D7">
      <w:pPr>
        <w:numPr>
          <w:ilvl w:val="0"/>
          <w:numId w:val="2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คลิกไปยังหน้าจัดการสิทธิ์การยืมอุปกรณ์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80D1401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 - </w:t>
      </w:r>
    </w:p>
    <w:p w14:paraId="7DFB0922" w14:textId="77777777" w:rsid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58C55A61" w14:textId="730766AE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5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จัดการอุปกรณ์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292A49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เจ้าหน้าที่ิเข้าไปจัดการข้อมูลของอุปกรณ์และหมวดหมู่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447ED5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2668ECA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เมื่อกดปุ่มจัดการคลัง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24AEE6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ต้องล็อกอินเข้ามาใช้งานในส่วนของ เจ้าหน้าที่ดูและระบบ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82250C8" w14:textId="31CCDE8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เพิ่ม ลบ แก้ไข ข้อมูลของอุปกรณ์ และหมวดหมู่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781C00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57B0AF4C" w14:textId="77777777" w:rsidR="00E05EFD" w:rsidRPr="00E05EFD" w:rsidRDefault="00E05EFD" w:rsidP="00DF23D7">
      <w:pPr>
        <w:numPr>
          <w:ilvl w:val="0"/>
          <w:numId w:val="2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041DFE3" w14:textId="77777777" w:rsidR="00E05EFD" w:rsidRPr="00E05EFD" w:rsidRDefault="00E05EFD" w:rsidP="00DF23D7">
      <w:pPr>
        <w:numPr>
          <w:ilvl w:val="0"/>
          <w:numId w:val="2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A36C2CE" w14:textId="4678CF80" w:rsidR="00E05EFD" w:rsidRPr="00E05EFD" w:rsidRDefault="00E05EFD" w:rsidP="00DF23D7">
      <w:pPr>
        <w:numPr>
          <w:ilvl w:val="0"/>
          <w:numId w:val="2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C30B6C">
        <w:rPr>
          <w:rFonts w:asciiTheme="majorHAnsi" w:eastAsia="Times New Roman" w:hAnsiTheme="majorHAnsi" w:cstheme="majorHAnsi" w:hint="cs"/>
          <w:cs/>
        </w:rPr>
        <w:t>-</w:t>
      </w:r>
    </w:p>
    <w:p w14:paraId="51DC53A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C81AF9F" w14:textId="77777777" w:rsidR="00E05EFD" w:rsidRPr="00E05EFD" w:rsidRDefault="00E05EFD" w:rsidP="00DF23D7">
      <w:pPr>
        <w:numPr>
          <w:ilvl w:val="0"/>
          <w:numId w:val="2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เจ้าหน้าที่เข้าสู่ระบบ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663B0F98" w14:textId="77777777" w:rsidR="00E05EFD" w:rsidRPr="00E05EFD" w:rsidRDefault="00E05EFD" w:rsidP="00DF23D7">
      <w:pPr>
        <w:numPr>
          <w:ilvl w:val="0"/>
          <w:numId w:val="2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กดปุ่มไปหน้าจัดการคลังอุปกรณ์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2D23A33" w14:textId="77777777" w:rsidR="00E05EFD" w:rsidRPr="00E05EFD" w:rsidRDefault="00E05EFD" w:rsidP="00DF23D7">
      <w:pPr>
        <w:numPr>
          <w:ilvl w:val="0"/>
          <w:numId w:val="2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เพิ่ม ลบ แก้ไข ข้อมูลอุปกรณ์ และ หมวดหมู่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60F734B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 - </w:t>
      </w:r>
    </w:p>
    <w:p w14:paraId="29C6EA01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6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แสดงความต้องการ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F0BE61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เป็นการให้ผู้ใช้ ป้อนความต้องการเพื่อบอกทางเจ้าหน้าที่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687671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ผู้ใช้ทั่วไป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3898EB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เมื่อยืนยันการขอยืมอุปกรณ์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F346A9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ต้องล็อกอินเข้ามาใช้งาน และได้ส่งคำขอยืนยันอุปกรณ์ไปแล้ว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737FF2" w14:textId="6C6F0B41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lastRenderedPageBreak/>
        <w:t>Post-Condition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แสดงความต้องการเพื่อให้ทางเจ้าหน้าที่ได้หาอุปกรณ์ที่ทางผู้ใช้ต้องการ (หากสามารถทำได้)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8003A1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BC1294B" w14:textId="77777777" w:rsidR="00E05EFD" w:rsidRPr="00E05EFD" w:rsidRDefault="00E05EFD" w:rsidP="00DF23D7">
      <w:pPr>
        <w:numPr>
          <w:ilvl w:val="0"/>
          <w:numId w:val="2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C5A1124" w14:textId="77777777" w:rsidR="00E05EFD" w:rsidRPr="00E05EFD" w:rsidRDefault="00E05EFD" w:rsidP="00DF23D7">
      <w:pPr>
        <w:numPr>
          <w:ilvl w:val="0"/>
          <w:numId w:val="2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6506552" w14:textId="77777777" w:rsidR="00E05EFD" w:rsidRPr="00E05EFD" w:rsidRDefault="00E05EFD" w:rsidP="00DF23D7">
      <w:pPr>
        <w:numPr>
          <w:ilvl w:val="0"/>
          <w:numId w:val="2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 การแสดงความต้องการของผู้ใช้เพื่อนำมาพัฒนาต่อไป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54BF36D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DC66102" w14:textId="77777777" w:rsidR="00E05EFD" w:rsidRPr="00E05EFD" w:rsidRDefault="00E05EFD" w:rsidP="00DF23D7">
      <w:pPr>
        <w:numPr>
          <w:ilvl w:val="0"/>
          <w:numId w:val="2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ผู้ใช้ต้องเข้าใช้ระบบก่อน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E845D58" w14:textId="77777777" w:rsidR="00E05EFD" w:rsidRPr="00E05EFD" w:rsidRDefault="00E05EFD" w:rsidP="00DF23D7">
      <w:pPr>
        <w:numPr>
          <w:ilvl w:val="0"/>
          <w:numId w:val="2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เมื่อเข้าสู่ระบบสำเร็จ ผู้ใช้ต้องทำเรื่องขอยืมแุปกรณ์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6FDEE15" w14:textId="77777777" w:rsidR="00E05EFD" w:rsidRPr="00E05EFD" w:rsidRDefault="00E05EFD" w:rsidP="00DF23D7">
      <w:pPr>
        <w:numPr>
          <w:ilvl w:val="0"/>
          <w:numId w:val="3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เมื่อส่งคำขอเสร็จ ให้แสดงความต้องการลงในช่องที่ให้กรอก หรือไม่ใส่ก็ได้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46A371DF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 </w:t>
      </w:r>
    </w:p>
    <w:p w14:paraId="74AEF9B3" w14:textId="056868AB" w:rsidR="00E05EFD" w:rsidRPr="00E05EFD" w:rsidRDefault="00E05EFD" w:rsidP="00DF23D7">
      <w:pPr>
        <w:numPr>
          <w:ilvl w:val="0"/>
          <w:numId w:val="3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หากไม่มีการส่งคำร้องขอยืมอุปกรณ์ ระบบจะแจ้งให้เพิ่มการยืมอุปกรณ์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7AE2BAE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7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ตรวจสอบอุปกรณ์ที่ยืมได้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FCEA28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ผู้ใช้และเจ้าหน้าที่ตรวจสอบอุปกรณ์ที่สามารถยืมได้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3DF9A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15A0133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เมื่อเข้าสู่หน้าแรกของระบบ หลังล็อกอิน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90E667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ต้องมีการล็อกอินเข้าใช้ระบบก่อน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87CFD1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รู้ว่าอุปกรณ์ไหนสามารถยืมได้ และ จำนวนที่เหลือมีเท่าไหร่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06B88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12E28E21" w14:textId="0A443144" w:rsidR="00E05EFD" w:rsidRPr="00E05EFD" w:rsidRDefault="00E05EFD" w:rsidP="00DF23D7">
      <w:pPr>
        <w:numPr>
          <w:ilvl w:val="0"/>
          <w:numId w:val="3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BF3158">
        <w:rPr>
          <w:rFonts w:asciiTheme="majorHAnsi" w:eastAsia="Times New Roman" w:hAnsiTheme="majorHAnsi" w:cstheme="majorHAnsi" w:hint="cs"/>
          <w:cs/>
        </w:rPr>
        <w:t>-</w:t>
      </w:r>
    </w:p>
    <w:p w14:paraId="1873558B" w14:textId="77777777" w:rsidR="00E05EFD" w:rsidRPr="00E05EFD" w:rsidRDefault="00E05EFD" w:rsidP="00DF23D7">
      <w:pPr>
        <w:numPr>
          <w:ilvl w:val="0"/>
          <w:numId w:val="3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จัดการอุปกรณ์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BA568E6" w14:textId="5A327702" w:rsidR="00E05EFD" w:rsidRPr="00E05EFD" w:rsidRDefault="00E05EFD" w:rsidP="00DF23D7">
      <w:pPr>
        <w:numPr>
          <w:ilvl w:val="0"/>
          <w:numId w:val="3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 เรียกดูข้อ</w:t>
      </w:r>
      <w:r w:rsidR="007E0C53">
        <w:rPr>
          <w:rFonts w:asciiTheme="majorHAnsi" w:eastAsia="Times New Roman" w:hAnsiTheme="majorHAnsi" w:cstheme="majorHAnsi" w:hint="cs"/>
          <w:cs/>
        </w:rPr>
        <w:t>ฟๆ</w:t>
      </w:r>
      <w:r w:rsidR="007E0C53">
        <w:rPr>
          <w:rFonts w:asciiTheme="majorHAnsi" w:eastAsia="Times New Roman" w:hAnsiTheme="majorHAnsi" w:cstheme="majorHAnsi"/>
          <w:cs/>
        </w:rPr>
        <w:tab/>
      </w:r>
      <w:r w:rsidRPr="00E05EFD">
        <w:rPr>
          <w:rFonts w:asciiTheme="majorHAnsi" w:eastAsia="Times New Roman" w:hAnsiTheme="majorHAnsi" w:cstheme="majorHAnsi"/>
          <w:cs/>
        </w:rPr>
        <w:t>มูลของอุปกรณ์และจำนวนของอุปกรณ์ในระบบ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3B60A42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69B4637C" w14:textId="77777777" w:rsidR="00E05EFD" w:rsidRPr="00E05EFD" w:rsidRDefault="00E05EFD" w:rsidP="00DF23D7">
      <w:pPr>
        <w:numPr>
          <w:ilvl w:val="0"/>
          <w:numId w:val="3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8598043" w14:textId="77777777" w:rsidR="00E05EFD" w:rsidRPr="00E05EFD" w:rsidRDefault="00E05EFD" w:rsidP="00DF23D7">
      <w:pPr>
        <w:numPr>
          <w:ilvl w:val="0"/>
          <w:numId w:val="3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แสดงข้อมูลอุปกรณ์ที่สามารถยืมได้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C9A599E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 </w:t>
      </w:r>
    </w:p>
    <w:p w14:paraId="6ECDA1C8" w14:textId="04D23B20" w:rsidR="00E05EFD" w:rsidRPr="008F3B37" w:rsidRDefault="00E05EFD" w:rsidP="00DF23D7">
      <w:pPr>
        <w:numPr>
          <w:ilvl w:val="0"/>
          <w:numId w:val="3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หากไม่ได้อยู่ในระบบ จะไม่สามารถเข้าใช้ระบบได้ ระบบจะกลับไปให้ล็อกอิน</w:t>
      </w:r>
    </w:p>
    <w:p w14:paraId="61C45B08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8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ดูประวัติการยืม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4E538F8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ผู้ใช้และเจ้าหน้าที่เข้าไปดูประวัติการยืม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8C74DA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lastRenderedPageBreak/>
        <w:t>Primary Actor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0F9AA3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กดปุ่มขอดูประวัติ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5032D6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ต้องมีการล็อกอินเข้าใช้ระบบก่อน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F1E88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เข้าไปดูประวัติการยืมของเรา หรือ เจ้าหน้าที่เข้าไปดูประวัติการยืมของอุปกรณ์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C72E1D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2E4EB851" w14:textId="77777777" w:rsidR="00E05EFD" w:rsidRPr="00E05EFD" w:rsidRDefault="00E05EFD" w:rsidP="00DF23D7">
      <w:pPr>
        <w:numPr>
          <w:ilvl w:val="0"/>
          <w:numId w:val="3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D01D2A5" w14:textId="77777777" w:rsidR="00E05EFD" w:rsidRPr="00E05EFD" w:rsidRDefault="00E05EFD" w:rsidP="00DF23D7">
      <w:pPr>
        <w:numPr>
          <w:ilvl w:val="0"/>
          <w:numId w:val="3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9FAC7E6" w14:textId="77777777" w:rsidR="00E05EFD" w:rsidRPr="00E05EFD" w:rsidRDefault="00E05EFD" w:rsidP="00DF23D7">
      <w:pPr>
        <w:numPr>
          <w:ilvl w:val="0"/>
          <w:numId w:val="3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D1BCAAA" w14:textId="77777777" w:rsidR="008F3B37" w:rsidRDefault="008F3B37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i/>
          <w:iCs/>
          <w:u w:val="single"/>
        </w:rPr>
      </w:pPr>
    </w:p>
    <w:p w14:paraId="274825F6" w14:textId="77777777" w:rsidR="008F3B37" w:rsidRDefault="008F3B37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i/>
          <w:iCs/>
          <w:u w:val="single"/>
        </w:rPr>
      </w:pPr>
    </w:p>
    <w:p w14:paraId="54D3B917" w14:textId="7E3A8D35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59708ED5" w14:textId="77777777" w:rsidR="00E05EFD" w:rsidRPr="00E05EFD" w:rsidRDefault="00E05EFD" w:rsidP="00DF23D7">
      <w:pPr>
        <w:numPr>
          <w:ilvl w:val="0"/>
          <w:numId w:val="3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E24554C" w14:textId="77777777" w:rsidR="00E05EFD" w:rsidRPr="00E05EFD" w:rsidRDefault="00E05EFD" w:rsidP="00DF23D7">
      <w:pPr>
        <w:numPr>
          <w:ilvl w:val="0"/>
          <w:numId w:val="3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กดปุ่มแสดงประวัติการยืม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2E92F3B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 </w:t>
      </w:r>
    </w:p>
    <w:p w14:paraId="602E2483" w14:textId="5E35CC3F" w:rsidR="00E05EFD" w:rsidRPr="008F3B37" w:rsidRDefault="00E05EFD" w:rsidP="00DF23D7">
      <w:pPr>
        <w:numPr>
          <w:ilvl w:val="0"/>
          <w:numId w:val="3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หากไม่มีประวัติการยืม จะแจ้งเตือนผู้ใช้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3B9413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9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9AC789E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เมื่อผู้ใช้คืนอุปกรณ์ เจ้าหน้าที่จะเข้าไปใส่ในระบบว่ามีการคืนแล้ว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89C057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48A655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เปลี่ยนสถานะการยืมว่าคืนแล้ว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C5DD261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ต้องได้รับอุปกรณ์ที่ผู้ใช้นำมาคืน และ อุปกรณ์ไม่เสียหาย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65CBA0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เปลี่ยนแปลงสถานะการยืมของผู้ใช้เป็นคืนแล้ว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59F39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BE1C4AA" w14:textId="77777777" w:rsidR="00E05EFD" w:rsidRPr="00E05EFD" w:rsidRDefault="00E05EFD" w:rsidP="00DF23D7">
      <w:pPr>
        <w:numPr>
          <w:ilvl w:val="0"/>
          <w:numId w:val="4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เปลี่ยนสถานะ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F427037" w14:textId="77777777" w:rsidR="00E05EFD" w:rsidRPr="00E05EFD" w:rsidRDefault="00E05EFD" w:rsidP="00DF23D7">
      <w:pPr>
        <w:numPr>
          <w:ilvl w:val="0"/>
          <w:numId w:val="4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2D7F29A" w14:textId="0166A57C" w:rsidR="00E05EFD" w:rsidRPr="00E05EFD" w:rsidRDefault="00E05EFD" w:rsidP="00DF23D7">
      <w:pPr>
        <w:numPr>
          <w:ilvl w:val="0"/>
          <w:numId w:val="4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="009B2178">
        <w:rPr>
          <w:rFonts w:asciiTheme="majorHAnsi" w:eastAsia="Times New Roman" w:hAnsiTheme="majorHAnsi" w:cstheme="majorHAnsi" w:hint="cs"/>
          <w:cs/>
        </w:rPr>
        <w:t>-</w:t>
      </w:r>
    </w:p>
    <w:p w14:paraId="1182EB4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66886A11" w14:textId="77777777" w:rsidR="00E05EFD" w:rsidRPr="00E05EFD" w:rsidRDefault="00E05EFD" w:rsidP="00DF23D7">
      <w:pPr>
        <w:numPr>
          <w:ilvl w:val="0"/>
          <w:numId w:val="4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เมื่อมีการนำอุปกรณ์มาคืน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A59EA44" w14:textId="77777777" w:rsidR="00E05EFD" w:rsidRPr="00E05EFD" w:rsidRDefault="00E05EFD" w:rsidP="00DF23D7">
      <w:pPr>
        <w:numPr>
          <w:ilvl w:val="0"/>
          <w:numId w:val="4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เจ้าหน้าที่ิล็อกอินเข้าสู่ระบบ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67CEF40" w14:textId="77777777" w:rsidR="00E05EFD" w:rsidRPr="00E05EFD" w:rsidRDefault="00E05EFD" w:rsidP="00DF23D7">
      <w:pPr>
        <w:numPr>
          <w:ilvl w:val="0"/>
          <w:numId w:val="4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เปลี่ยนสถานะการยืมของผู้ใช้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1F314BD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 </w:t>
      </w:r>
    </w:p>
    <w:p w14:paraId="3F6D74F6" w14:textId="6ABD183B" w:rsidR="00E05EFD" w:rsidRPr="008F3B37" w:rsidRDefault="00E05EFD" w:rsidP="00DF23D7">
      <w:pPr>
        <w:numPr>
          <w:ilvl w:val="0"/>
          <w:numId w:val="4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หากของชำรุดเสียหาย ต้องมีการรับผิดชอบจากผู้ใช้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2CD536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lastRenderedPageBreak/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10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เปลี่ยนสถานะ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3FC5C4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ผู้ใช้และเจ้าหน้าที่ เมื่อดำเนินการบางอย่างจะเป็นการเปลี่ยนสถานะไปด้วย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36CB33D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C24DB69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เมื่อเจ้าหน้าที่ กดปุ่มคืนสินค้าแล้ว หรือ ผู้ใช้ได้ดำเนินการขอยืมอุปกรณ์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D024A7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ต้องมีการล็อกอินเข้าใช้ระบบก่อน และต้องมีการดำเนินการที่เกี่ยวกับการยืม หรือ เจ้าหน้าที่ได้รับการคืนอุปกรณ์ และเข้าไปยืนยันการคืนในระบบ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BEEE8A1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สถานะของผู้ยืม 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75F53F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F23E3CD" w14:textId="77777777" w:rsidR="00E05EFD" w:rsidRPr="00E05EFD" w:rsidRDefault="00E05EFD" w:rsidP="00DF23D7">
      <w:pPr>
        <w:numPr>
          <w:ilvl w:val="0"/>
          <w:numId w:val="4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E6D921" w14:textId="77777777" w:rsidR="00E05EFD" w:rsidRPr="00E05EFD" w:rsidRDefault="00E05EFD" w:rsidP="00DF23D7">
      <w:pPr>
        <w:numPr>
          <w:ilvl w:val="0"/>
          <w:numId w:val="4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924C6E5" w14:textId="77777777" w:rsidR="00E05EFD" w:rsidRPr="00E05EFD" w:rsidRDefault="00E05EFD" w:rsidP="00DF23D7">
      <w:pPr>
        <w:numPr>
          <w:ilvl w:val="0"/>
          <w:numId w:val="4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 เปลี่ยนสถานะของผู้ใช้เมื่อมีการเปลี่ยนแปลง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2EEF512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243C57A8" w14:textId="77777777" w:rsidR="00E05EFD" w:rsidRPr="00E05EFD" w:rsidRDefault="00E05EFD" w:rsidP="00DF23D7">
      <w:pPr>
        <w:numPr>
          <w:ilvl w:val="0"/>
          <w:numId w:val="4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9FB90A4" w14:textId="77777777" w:rsidR="00E05EFD" w:rsidRPr="00E05EFD" w:rsidRDefault="00E05EFD" w:rsidP="00DF23D7">
      <w:pPr>
        <w:numPr>
          <w:ilvl w:val="0"/>
          <w:numId w:val="4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เมื่อผู้ใช้ดำเนินการยืมอุปกรณ์ หรือ เจ้าหน้าที่ยืนยันการคืนอุปกรณ์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2E8AE6F" w14:textId="77777777" w:rsidR="00E05EFD" w:rsidRPr="00E05EFD" w:rsidRDefault="00E05EFD" w:rsidP="00DF23D7">
      <w:pPr>
        <w:numPr>
          <w:ilvl w:val="0"/>
          <w:numId w:val="4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37368D" w14:textId="4459B19B" w:rsidR="00E05EFD" w:rsidRPr="00E05EFD" w:rsidRDefault="00E05EFD" w:rsidP="008F3B37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 -  </w:t>
      </w:r>
    </w:p>
    <w:p w14:paraId="12349C36" w14:textId="01EFD6AC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11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แสดงสถานะของการยืม</w:t>
      </w:r>
      <w:r w:rsidR="00AF3530">
        <w:rPr>
          <w:rFonts w:asciiTheme="majorHAnsi" w:eastAsia="Times New Roman" w:hAnsiTheme="majorHAnsi" w:cstheme="majorHAnsi" w:hint="cs"/>
          <w:cs/>
        </w:rPr>
        <w:t>ทั้งหมด</w:t>
      </w:r>
    </w:p>
    <w:p w14:paraId="0759870E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แสดงสถานะของอุปกรณ์ที่มีการยืมหรือกำลังจะยืม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09EE9D9" w14:textId="0C4868B0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 xml:space="preserve">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B7DE16E" w14:textId="29549274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เมื่อมีการ</w:t>
      </w:r>
      <w:r w:rsidR="00AF3530">
        <w:rPr>
          <w:rFonts w:asciiTheme="majorHAnsi" w:eastAsia="Times New Roman" w:hAnsiTheme="majorHAnsi" w:cstheme="majorHAnsi" w:hint="cs"/>
          <w:cs/>
        </w:rPr>
        <w:t>เข้าดูระบบการยืม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73E0A42" w14:textId="7C5954D4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AF3530">
        <w:rPr>
          <w:rFonts w:asciiTheme="majorHAnsi" w:eastAsia="Times New Roman" w:hAnsiTheme="majorHAnsi" w:cstheme="majorHAnsi" w:hint="cs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  <w:cs/>
        </w:rPr>
        <w:t>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21C62E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สถานะของผู้ยืม 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0A814C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C0F0A7C" w14:textId="77777777" w:rsidR="00E05EFD" w:rsidRPr="00E05EFD" w:rsidRDefault="00E05EFD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8123AFE" w14:textId="541AD9A0" w:rsidR="00E05EFD" w:rsidRPr="00E05EFD" w:rsidRDefault="00E05EFD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AF3530">
        <w:rPr>
          <w:rFonts w:asciiTheme="majorHAnsi" w:eastAsia="Times New Roman" w:hAnsiTheme="majorHAnsi" w:cstheme="majorHAnsi" w:hint="cs"/>
          <w:cs/>
        </w:rPr>
        <w:t>-</w:t>
      </w:r>
    </w:p>
    <w:p w14:paraId="1E6E1D88" w14:textId="307025F0" w:rsidR="00E05EFD" w:rsidRPr="00E05EFD" w:rsidRDefault="00E05EFD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 xml:space="preserve">: </w:t>
      </w:r>
      <w:r w:rsidR="00AF3530">
        <w:rPr>
          <w:rFonts w:asciiTheme="majorHAnsi" w:eastAsia="Times New Roman" w:hAnsiTheme="majorHAnsi" w:cstheme="majorHAnsi" w:hint="cs"/>
          <w:cs/>
        </w:rPr>
        <w:t xml:space="preserve"> -</w:t>
      </w:r>
    </w:p>
    <w:p w14:paraId="016FBC88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6A063E1" w14:textId="77777777" w:rsidR="00E05EFD" w:rsidRPr="00E05EFD" w:rsidRDefault="00E05EFD" w:rsidP="00DF23D7">
      <w:pPr>
        <w:numPr>
          <w:ilvl w:val="0"/>
          <w:numId w:val="5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2248A9A" w14:textId="77777777" w:rsidR="00E05EFD" w:rsidRPr="00E05EFD" w:rsidRDefault="00E05EFD" w:rsidP="00DF23D7">
      <w:pPr>
        <w:numPr>
          <w:ilvl w:val="0"/>
          <w:numId w:val="5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เมื่อผู้ใช้ดำเนินการยืมอุปกรณ์ หรือ เจ้าหน้าที่ยืนยันการคืนอุปกรณ์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EE60F6A" w14:textId="77777777" w:rsidR="00E05EFD" w:rsidRPr="00E05EFD" w:rsidRDefault="00E05EFD" w:rsidP="00DF23D7">
      <w:pPr>
        <w:numPr>
          <w:ilvl w:val="0"/>
          <w:numId w:val="5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AEA0457" w14:textId="77777777" w:rsidR="00E05EFD" w:rsidRPr="00E05EFD" w:rsidRDefault="00E05EFD" w:rsidP="00DF23D7">
      <w:pPr>
        <w:numPr>
          <w:ilvl w:val="0"/>
          <w:numId w:val="5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มีการแสดงสถานะของอุปกรณ์ที่ถูกยืม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B5453C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 - </w:t>
      </w:r>
    </w:p>
    <w:p w14:paraId="217BB3B9" w14:textId="1CDA54B6" w:rsidR="00AF3530" w:rsidRPr="00AF3530" w:rsidRDefault="00AF3530" w:rsidP="00AF3530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lastRenderedPageBreak/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1</w:t>
      </w:r>
      <w:r>
        <w:rPr>
          <w:rFonts w:asciiTheme="majorHAnsi" w:eastAsia="Times New Roman" w:hAnsiTheme="majorHAnsi" w:cstheme="majorHAnsi" w:hint="cs"/>
          <w:b/>
          <w:bCs/>
          <w:cs/>
        </w:rPr>
        <w:t>2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แสดงสถานะของการยืม</w:t>
      </w:r>
      <w:r>
        <w:rPr>
          <w:rFonts w:asciiTheme="majorHAnsi" w:eastAsia="Times New Roman" w:hAnsiTheme="majorHAnsi" w:cstheme="majorHAnsi" w:hint="cs"/>
          <w:cs/>
        </w:rPr>
        <w:t>ของผู้ใช้งาน</w:t>
      </w:r>
    </w:p>
    <w:p w14:paraId="21AA8BA9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แสดงสถานะของอุปกรณ์ที่มีการยืมหรือกำลังจะยืม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BCA8DD" w14:textId="7EF0998A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Actor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 xml:space="preserve">: ผู้ใช้ทั่วไป </w:t>
      </w:r>
    </w:p>
    <w:p w14:paraId="2EA6F14A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เมื่อมีการยืมอุปกรณ์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58376E7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ผู้ใช้เข้าใช้ระบบ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F755FA6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 สถานะของผู้ยืม 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4E33414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5B51B5C3" w14:textId="77777777" w:rsidR="00AF3530" w:rsidRPr="00E05EFD" w:rsidRDefault="00AF3530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8B6D327" w14:textId="4F4DB199" w:rsidR="00AF3530" w:rsidRPr="00E05EFD" w:rsidRDefault="00AF3530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 แสดงสถานะของการยืม</w:t>
      </w:r>
      <w:r>
        <w:rPr>
          <w:rFonts w:asciiTheme="majorHAnsi" w:eastAsia="Times New Roman" w:hAnsiTheme="majorHAnsi" w:cstheme="majorHAnsi" w:hint="cs"/>
          <w:cs/>
        </w:rPr>
        <w:t>ทั้งหมด</w:t>
      </w:r>
    </w:p>
    <w:p w14:paraId="48CF6CCA" w14:textId="0F45CEB3" w:rsidR="00AF3530" w:rsidRPr="00E05EFD" w:rsidRDefault="00AF3530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r>
        <w:rPr>
          <w:rFonts w:asciiTheme="majorHAnsi" w:eastAsia="Times New Roman" w:hAnsiTheme="majorHAnsi" w:cstheme="majorHAnsi" w:hint="cs"/>
          <w:cs/>
        </w:rPr>
        <w:t xml:space="preserve"> -</w:t>
      </w:r>
    </w:p>
    <w:p w14:paraId="588D5141" w14:textId="77777777" w:rsidR="00AF3530" w:rsidRPr="00E05EFD" w:rsidRDefault="00AF3530" w:rsidP="00AF3530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40731C94" w14:textId="77777777" w:rsidR="00AF3530" w:rsidRPr="00E05EFD" w:rsidRDefault="00AF3530" w:rsidP="00DF23D7">
      <w:pPr>
        <w:numPr>
          <w:ilvl w:val="0"/>
          <w:numId w:val="5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B1C3E2C" w14:textId="77777777" w:rsidR="00AF3530" w:rsidRPr="00E05EFD" w:rsidRDefault="00AF3530" w:rsidP="00DF23D7">
      <w:pPr>
        <w:numPr>
          <w:ilvl w:val="0"/>
          <w:numId w:val="5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เมื่อผู้ใช้ดำเนินการยืมอุปกรณ์ หรือ เจ้าหน้าที่ยืนยันการคืนอุปกรณ์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589E0BF" w14:textId="77777777" w:rsidR="00AF3530" w:rsidRPr="00E05EFD" w:rsidRDefault="00AF3530" w:rsidP="00DF23D7">
      <w:pPr>
        <w:numPr>
          <w:ilvl w:val="0"/>
          <w:numId w:val="5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57FD328" w14:textId="77777777" w:rsidR="00AF3530" w:rsidRPr="00E05EFD" w:rsidRDefault="00AF3530" w:rsidP="00DF23D7">
      <w:pPr>
        <w:numPr>
          <w:ilvl w:val="0"/>
          <w:numId w:val="5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มีการแสดงสถานะของอุปกรณ์ที่ถูกยืม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3D48239" w14:textId="77777777" w:rsidR="00AF3530" w:rsidRPr="00E05EFD" w:rsidRDefault="00AF3530" w:rsidP="00AF3530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r w:rsidRPr="00E05EFD">
        <w:rPr>
          <w:rFonts w:asciiTheme="majorHAnsi" w:eastAsia="Times New Roman" w:hAnsiTheme="majorHAnsi" w:cstheme="majorHAnsi"/>
        </w:rPr>
        <w:t>  - </w:t>
      </w:r>
    </w:p>
    <w:p w14:paraId="2C51D3A9" w14:textId="149FD2C3" w:rsidR="008F3B37" w:rsidRPr="008F3B37" w:rsidRDefault="008F3B37" w:rsidP="008F3B37">
      <w:pPr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s/>
        </w:rPr>
      </w:pPr>
    </w:p>
    <w:p w14:paraId="06203EDF" w14:textId="216CA4F1" w:rsidR="009360A7" w:rsidRDefault="005D4FDF" w:rsidP="005D4FDF">
      <w:pPr>
        <w:ind w:left="360" w:hanging="360"/>
      </w:pPr>
      <w:r>
        <w:rPr>
          <w:rFonts w:hint="cs"/>
          <w:cs/>
        </w:rPr>
        <w:t>3.2</w:t>
      </w:r>
      <w:r w:rsidR="009360A7">
        <w:rPr>
          <w:rFonts w:hint="cs"/>
          <w:cs/>
        </w:rPr>
        <w:t xml:space="preserve">ความต้องการแบบ </w:t>
      </w:r>
      <w:r w:rsidR="009360A7">
        <w:t>Non-functional</w:t>
      </w:r>
    </w:p>
    <w:p w14:paraId="23DF6A73" w14:textId="0E36389A" w:rsidR="008F3B37" w:rsidRDefault="008F3B37" w:rsidP="003D7B0D">
      <w:pPr>
        <w:ind w:left="720"/>
      </w:pPr>
      <w:r>
        <w:t xml:space="preserve">3.1.1. Usability: </w:t>
      </w:r>
      <w:r>
        <w:rPr>
          <w:rFonts w:hint="cs"/>
          <w:cs/>
        </w:rPr>
        <w:t>บอกความง่ายต่อการใช้งาน เช่น การที่ผู้ใช้เข้างานระบแล้ว ผู้ใช้สามารถทำความเข้าใจได้ในเวลาอันสั้น การวัดคือ การที่ผู้ใช้กดเลือกยืมอุปกรณ์ และมีการกดยกเลิกน้อยที่สุด</w:t>
      </w:r>
      <w:r>
        <w:t xml:space="preserve"> </w:t>
      </w:r>
    </w:p>
    <w:p w14:paraId="4D037FDD" w14:textId="3F5B5114" w:rsidR="008F3B37" w:rsidRPr="008F3B37" w:rsidRDefault="008F3B37" w:rsidP="003D7B0D">
      <w:pPr>
        <w:ind w:left="720"/>
      </w:pPr>
      <w:r>
        <w:t xml:space="preserve">3.1.2. </w:t>
      </w:r>
      <w:r w:rsidRPr="008F3B37">
        <w:rPr>
          <w:rFonts w:hint="cs"/>
        </w:rPr>
        <w:t xml:space="preserve">Reliability: </w:t>
      </w:r>
      <w:r w:rsidRPr="008F3B37">
        <w:rPr>
          <w:rFonts w:hint="cs"/>
          <w:cs/>
        </w:rPr>
        <w:t>บอกความน่าเชื่อถือของระบบ เช่น ระบบจะต้องมีความน่าเชื่อถือและไม่ล้มเหลวถึงแม้ว่าจะเป็นช่วงที่มีผู้คนมากดยืนอุปกรณ์พร้อมกันหลายๆคน โดยหากระบบล้มเหลว จะต้องกลับมาใช้งานได้ภายใน 10 นาที</w:t>
      </w:r>
    </w:p>
    <w:p w14:paraId="1A4D2312" w14:textId="632F11C4" w:rsidR="008F3B37" w:rsidRPr="008F3B37" w:rsidRDefault="008F3B37" w:rsidP="003D7B0D">
      <w:pPr>
        <w:ind w:left="720"/>
      </w:pPr>
      <w:r w:rsidRPr="008F3B37">
        <w:t>3.</w:t>
      </w:r>
      <w:r>
        <w:t>1</w:t>
      </w:r>
      <w:r w:rsidRPr="008F3B37">
        <w:t>.3</w:t>
      </w:r>
      <w:r w:rsidRPr="008F3B37">
        <w:rPr>
          <w:rFonts w:hint="cs"/>
        </w:rPr>
        <w:t xml:space="preserve">Availability: </w:t>
      </w:r>
      <w:r w:rsidRPr="008F3B37">
        <w:rPr>
          <w:rFonts w:hint="cs"/>
          <w:cs/>
        </w:rPr>
        <w:t>บอกการใช้งานได้ของระบบ เช่น ระบบสามารถใช้งานได้ตลอดเวลา</w:t>
      </w:r>
      <w:r w:rsidRPr="008F3B37">
        <w:t xml:space="preserve">24 </w:t>
      </w:r>
      <w:r w:rsidRPr="008F3B37">
        <w:rPr>
          <w:rFonts w:hint="cs"/>
          <w:cs/>
        </w:rPr>
        <w:t>ชั่วโมง โดยเวลาที่ระบบจะดาวน์จะต้องไม่เกิน 5 นาที</w:t>
      </w:r>
    </w:p>
    <w:p w14:paraId="05882291" w14:textId="53634F20" w:rsidR="00C23B91" w:rsidRPr="005D46A9" w:rsidRDefault="00C23B91" w:rsidP="00C23B91">
      <w:pPr>
        <w:rPr>
          <w:color w:val="00B050"/>
        </w:rPr>
      </w:pPr>
    </w:p>
    <w:p w14:paraId="6664491A" w14:textId="77777777" w:rsidR="005A73F9" w:rsidRDefault="005A73F9" w:rsidP="005D4FDF">
      <w:pPr>
        <w:ind w:left="360" w:hanging="360"/>
      </w:pPr>
    </w:p>
    <w:p w14:paraId="52A2C1B5" w14:textId="0B80C723" w:rsidR="009360A7" w:rsidRDefault="005D4FDF" w:rsidP="005D4FDF">
      <w:pPr>
        <w:ind w:left="360" w:hanging="360"/>
      </w:pPr>
      <w:r>
        <w:rPr>
          <w:rFonts w:hint="cs"/>
          <w:cs/>
        </w:rPr>
        <w:lastRenderedPageBreak/>
        <w:t>4.</w:t>
      </w:r>
      <w:r w:rsidR="00683AE6" w:rsidRPr="00E03C0B">
        <w:rPr>
          <w:rFonts w:hint="cs"/>
          <w:cs/>
        </w:rPr>
        <w:t>แผนภาพ</w:t>
      </w:r>
      <w:r w:rsidR="00A64DBB" w:rsidRPr="00E03C0B">
        <w:rPr>
          <w:rFonts w:hint="cs"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FC8AA49538E64B018F776721F62A35E1"/>
        </w:placeholder>
      </w:sdtPr>
      <w:sdtEndPr>
        <w:rPr>
          <w:b w:val="0"/>
          <w:bCs w:val="0"/>
        </w:rPr>
      </w:sdtEndPr>
      <w:sdtContent>
        <w:p w14:paraId="48EE1CF6" w14:textId="620AC3C3" w:rsidR="00552476" w:rsidRPr="00E00CBA" w:rsidRDefault="00BF3158" w:rsidP="00552476">
          <w:r>
            <w:rPr>
              <w:noProof/>
            </w:rPr>
            <w:drawing>
              <wp:inline distT="0" distB="0" distL="0" distR="0" wp14:anchorId="5204FD3C" wp14:editId="37B9228D">
                <wp:extent cx="5731510" cy="513334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133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7484622" w14:textId="77777777" w:rsidR="005A73F9" w:rsidRDefault="005A73F9" w:rsidP="005D4FDF"/>
    <w:p w14:paraId="620A0D7F" w14:textId="77777777" w:rsidR="005A73F9" w:rsidRDefault="005A73F9" w:rsidP="005D4FDF"/>
    <w:p w14:paraId="4C7E99E7" w14:textId="77777777" w:rsidR="005A73F9" w:rsidRDefault="005A73F9" w:rsidP="005D4FDF"/>
    <w:p w14:paraId="33F48595" w14:textId="77777777" w:rsidR="005A73F9" w:rsidRDefault="005A73F9" w:rsidP="005D4FDF"/>
    <w:p w14:paraId="38F4E2E0" w14:textId="77777777" w:rsidR="005A73F9" w:rsidRDefault="005A73F9" w:rsidP="005D4FDF"/>
    <w:p w14:paraId="4168273B" w14:textId="77777777" w:rsidR="005A73F9" w:rsidRDefault="005A73F9" w:rsidP="005D4FDF"/>
    <w:p w14:paraId="71D9EBE5" w14:textId="711EB08E" w:rsidR="00683AE6" w:rsidRPr="005D46A9" w:rsidRDefault="005D4FDF" w:rsidP="005D4FDF">
      <w:r>
        <w:rPr>
          <w:rFonts w:hint="cs"/>
          <w:cs/>
        </w:rPr>
        <w:lastRenderedPageBreak/>
        <w:t>5.</w:t>
      </w:r>
      <w:r w:rsidR="00683AE6" w:rsidRPr="005D46A9">
        <w:rPr>
          <w:rFonts w:hint="cs"/>
          <w:cs/>
        </w:rPr>
        <w:t>ภาคผนวก</w:t>
      </w:r>
    </w:p>
    <w:sdt>
      <w:sdtPr>
        <w:rPr>
          <w:cs/>
        </w:rPr>
        <w:id w:val="1823625206"/>
        <w:placeholder>
          <w:docPart w:val="FC8AA49538E64B018F776721F62A35E1"/>
        </w:placeholder>
      </w:sdtPr>
      <w:sdtEndPr/>
      <w:sdtContent>
        <w:p w14:paraId="288EFDE0" w14:textId="7AC0EB4C" w:rsidR="00712069" w:rsidRDefault="00712069" w:rsidP="008F42A8">
          <w:r>
            <w:rPr>
              <w:rFonts w:hint="cs"/>
              <w:cs/>
            </w:rPr>
            <w:t>ตารางแสดงลำดับความสำคัญความต้องการของระบบยืมคืน สำหรับภาควิชาวิศวกรรมคอมพิวเตอร์</w:t>
          </w:r>
        </w:p>
        <w:tbl>
          <w:tblPr>
            <w:tblStyle w:val="TableGrid"/>
            <w:tblW w:w="9872" w:type="dxa"/>
            <w:tblInd w:w="-433" w:type="dxa"/>
            <w:tblLook w:val="04A0" w:firstRow="1" w:lastRow="0" w:firstColumn="1" w:lastColumn="0" w:noHBand="0" w:noVBand="1"/>
          </w:tblPr>
          <w:tblGrid>
            <w:gridCol w:w="2874"/>
            <w:gridCol w:w="1260"/>
            <w:gridCol w:w="1146"/>
            <w:gridCol w:w="1139"/>
            <w:gridCol w:w="1146"/>
            <w:gridCol w:w="1114"/>
            <w:gridCol w:w="1193"/>
          </w:tblGrid>
          <w:tr w:rsidR="00CD7213" w14:paraId="6AE39022" w14:textId="77777777" w:rsidTr="00CD7213">
            <w:tc>
              <w:tcPr>
                <w:tcW w:w="2874" w:type="dxa"/>
              </w:tcPr>
              <w:p w14:paraId="0C586F25" w14:textId="03D46FB0" w:rsidR="00712069" w:rsidRDefault="00712069" w:rsidP="00CD7213">
                <w:pPr>
                  <w:jc w:val="center"/>
                  <w:rPr>
                    <w:cs/>
                  </w:rPr>
                </w:pPr>
                <w:r>
                  <w:rPr>
                    <w:rFonts w:hint="cs"/>
                    <w:cs/>
                  </w:rPr>
                  <w:t>ความต้องการของระบบ</w:t>
                </w:r>
              </w:p>
            </w:tc>
            <w:tc>
              <w:tcPr>
                <w:tcW w:w="1260" w:type="dxa"/>
              </w:tcPr>
              <w:p w14:paraId="37AC9D88" w14:textId="7B018408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นักพัฒนา1</w:t>
                </w:r>
              </w:p>
            </w:tc>
            <w:tc>
              <w:tcPr>
                <w:tcW w:w="1146" w:type="dxa"/>
              </w:tcPr>
              <w:p w14:paraId="742441FF" w14:textId="4DB38FF4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นักพัฒนา2</w:t>
                </w:r>
              </w:p>
            </w:tc>
            <w:tc>
              <w:tcPr>
                <w:tcW w:w="1139" w:type="dxa"/>
              </w:tcPr>
              <w:p w14:paraId="2E04BA71" w14:textId="7CA66C2A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นักพัฒนา3</w:t>
                </w:r>
              </w:p>
            </w:tc>
            <w:tc>
              <w:tcPr>
                <w:tcW w:w="1146" w:type="dxa"/>
              </w:tcPr>
              <w:p w14:paraId="06713C9F" w14:textId="15494E7D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</w:t>
                </w:r>
                <w:r>
                  <w:t>4</w:t>
                </w:r>
              </w:p>
            </w:tc>
            <w:tc>
              <w:tcPr>
                <w:tcW w:w="1114" w:type="dxa"/>
              </w:tcPr>
              <w:p w14:paraId="412F62BF" w14:textId="3CE961D1" w:rsidR="00712069" w:rsidRDefault="00CD7213" w:rsidP="00CD7213">
                <w:pPr>
                  <w:jc w:val="center"/>
                  <w:rPr>
                    <w:cs/>
                  </w:rPr>
                </w:pPr>
                <w:r>
                  <w:rPr>
                    <w:rFonts w:hint="cs"/>
                    <w:cs/>
                  </w:rPr>
                  <w:t>ค่าเฉลี่ย</w:t>
                </w:r>
              </w:p>
            </w:tc>
            <w:tc>
              <w:tcPr>
                <w:tcW w:w="1193" w:type="dxa"/>
              </w:tcPr>
              <w:p w14:paraId="51EC2210" w14:textId="2B385C6A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ความสำคัญ</w:t>
                </w:r>
              </w:p>
            </w:tc>
          </w:tr>
          <w:tr w:rsidR="00CD7213" w14:paraId="4722BD05" w14:textId="77777777" w:rsidTr="00CD7213">
            <w:tc>
              <w:tcPr>
                <w:tcW w:w="2874" w:type="dxa"/>
              </w:tcPr>
              <w:p w14:paraId="371D5DC4" w14:textId="2128B0FE" w:rsidR="00712069" w:rsidRDefault="00CD7213" w:rsidP="00CD7213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ล็อกอิน</w:t>
                </w:r>
              </w:p>
            </w:tc>
            <w:tc>
              <w:tcPr>
                <w:tcW w:w="1260" w:type="dxa"/>
              </w:tcPr>
              <w:p w14:paraId="7CA2F3F4" w14:textId="4770D2B0" w:rsidR="00712069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1275C9FC" w14:textId="6546F528" w:rsidR="00712069" w:rsidRDefault="003E2F0A" w:rsidP="008F42A8">
                <w:r>
                  <w:t>9</w:t>
                </w:r>
              </w:p>
            </w:tc>
            <w:tc>
              <w:tcPr>
                <w:tcW w:w="1139" w:type="dxa"/>
              </w:tcPr>
              <w:p w14:paraId="4BD28337" w14:textId="57D47E2C" w:rsidR="00712069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6600B76F" w14:textId="49945D55" w:rsidR="00712069" w:rsidRDefault="003E2F0A" w:rsidP="008F42A8">
                <w:r>
                  <w:t>10</w:t>
                </w:r>
              </w:p>
            </w:tc>
            <w:tc>
              <w:tcPr>
                <w:tcW w:w="1114" w:type="dxa"/>
              </w:tcPr>
              <w:p w14:paraId="448A1117" w14:textId="6E9A3A3E" w:rsidR="00712069" w:rsidRDefault="003E2F0A" w:rsidP="008F42A8">
                <w:r>
                  <w:t>9.5</w:t>
                </w:r>
              </w:p>
            </w:tc>
            <w:tc>
              <w:tcPr>
                <w:tcW w:w="1193" w:type="dxa"/>
              </w:tcPr>
              <w:p w14:paraId="7FBE6B2E" w14:textId="76907B4F" w:rsidR="00712069" w:rsidRDefault="00AE2381" w:rsidP="008F42A8">
                <w:r>
                  <w:t>2</w:t>
                </w:r>
              </w:p>
            </w:tc>
          </w:tr>
          <w:tr w:rsidR="00CD7213" w14:paraId="02DD597C" w14:textId="77777777" w:rsidTr="00CD7213">
            <w:tc>
              <w:tcPr>
                <w:tcW w:w="2874" w:type="dxa"/>
              </w:tcPr>
              <w:p w14:paraId="1ABA45A8" w14:textId="311AC49C" w:rsidR="00712069" w:rsidRDefault="00CD7213" w:rsidP="00CD7213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ยืมอุปกรณ์</w:t>
                </w:r>
              </w:p>
            </w:tc>
            <w:tc>
              <w:tcPr>
                <w:tcW w:w="1260" w:type="dxa"/>
              </w:tcPr>
              <w:p w14:paraId="770EF387" w14:textId="5AE9C1B0" w:rsidR="00712069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13A17669" w14:textId="7315FB17" w:rsidR="00712069" w:rsidRDefault="003E2F0A" w:rsidP="008F42A8">
                <w:r>
                  <w:t>10</w:t>
                </w:r>
              </w:p>
            </w:tc>
            <w:tc>
              <w:tcPr>
                <w:tcW w:w="1139" w:type="dxa"/>
              </w:tcPr>
              <w:p w14:paraId="34485111" w14:textId="68CD6C58" w:rsidR="00712069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555AD87C" w14:textId="0B99D220" w:rsidR="00712069" w:rsidRDefault="003E2F0A" w:rsidP="008F42A8">
                <w:r>
                  <w:t>10</w:t>
                </w:r>
              </w:p>
            </w:tc>
            <w:tc>
              <w:tcPr>
                <w:tcW w:w="1114" w:type="dxa"/>
              </w:tcPr>
              <w:p w14:paraId="192FE8B0" w14:textId="3B29FD1D" w:rsidR="00712069" w:rsidRDefault="003E2F0A" w:rsidP="008F42A8">
                <w:r>
                  <w:t>10</w:t>
                </w:r>
              </w:p>
            </w:tc>
            <w:tc>
              <w:tcPr>
                <w:tcW w:w="1193" w:type="dxa"/>
              </w:tcPr>
              <w:p w14:paraId="5DFE6108" w14:textId="7DBBBC8A" w:rsidR="00712069" w:rsidRDefault="003E2F0A" w:rsidP="008F42A8">
                <w:r>
                  <w:t>1</w:t>
                </w:r>
              </w:p>
            </w:tc>
          </w:tr>
          <w:tr w:rsidR="00CD7213" w14:paraId="43AA578C" w14:textId="77777777" w:rsidTr="00CD7213">
            <w:tc>
              <w:tcPr>
                <w:tcW w:w="2874" w:type="dxa"/>
              </w:tcPr>
              <w:p w14:paraId="00BE9AE8" w14:textId="6AF56152" w:rsidR="00712069" w:rsidRDefault="00CD7213" w:rsidP="00CD7213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อนุมัติการยืม</w:t>
                </w:r>
              </w:p>
            </w:tc>
            <w:tc>
              <w:tcPr>
                <w:tcW w:w="1260" w:type="dxa"/>
              </w:tcPr>
              <w:p w14:paraId="2B4953E2" w14:textId="54B86CCE" w:rsidR="00712069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3723C5E9" w14:textId="2D4E9592" w:rsidR="00712069" w:rsidRDefault="003E2F0A" w:rsidP="008F42A8">
                <w:r>
                  <w:t>8</w:t>
                </w:r>
              </w:p>
            </w:tc>
            <w:tc>
              <w:tcPr>
                <w:tcW w:w="1139" w:type="dxa"/>
              </w:tcPr>
              <w:p w14:paraId="726C46E8" w14:textId="0DF93534" w:rsidR="00712069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3EE930E9" w14:textId="271EC8BA" w:rsidR="00712069" w:rsidRDefault="003E2F0A" w:rsidP="008F42A8">
                <w:r>
                  <w:t>9</w:t>
                </w:r>
              </w:p>
            </w:tc>
            <w:tc>
              <w:tcPr>
                <w:tcW w:w="1114" w:type="dxa"/>
              </w:tcPr>
              <w:p w14:paraId="13063396" w14:textId="3FD4BB75" w:rsidR="00712069" w:rsidRDefault="003E2F0A" w:rsidP="008F42A8">
                <w:r>
                  <w:t>8.75</w:t>
                </w:r>
              </w:p>
            </w:tc>
            <w:tc>
              <w:tcPr>
                <w:tcW w:w="1193" w:type="dxa"/>
              </w:tcPr>
              <w:p w14:paraId="6FF5CC45" w14:textId="3EC0F5CB" w:rsidR="00712069" w:rsidRDefault="00AE2381" w:rsidP="008F42A8">
                <w:r>
                  <w:t>9</w:t>
                </w:r>
              </w:p>
            </w:tc>
          </w:tr>
          <w:tr w:rsidR="00CD7213" w14:paraId="5048068B" w14:textId="77777777" w:rsidTr="00CD7213">
            <w:tc>
              <w:tcPr>
                <w:tcW w:w="2874" w:type="dxa"/>
              </w:tcPr>
              <w:p w14:paraId="78ED5FA9" w14:textId="62A38005" w:rsidR="00712069" w:rsidRPr="00CD7213" w:rsidRDefault="00CD7213" w:rsidP="00CD7213">
                <w:pPr>
                  <w:jc w:val="left"/>
                  <w:textAlignment w:val="baseline"/>
                  <w:rPr>
                    <w:rFonts w:asciiTheme="majorHAnsi" w:eastAsia="Times New Roman" w:hAnsiTheme="majorHAnsi" w:cstheme="majorHAnsi"/>
                  </w:rPr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จัดการสิทธิ์</w:t>
                </w:r>
              </w:p>
            </w:tc>
            <w:tc>
              <w:tcPr>
                <w:tcW w:w="1260" w:type="dxa"/>
              </w:tcPr>
              <w:p w14:paraId="457BD360" w14:textId="4232FBF1" w:rsidR="00712069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3A68E2D1" w14:textId="00AC729D" w:rsidR="00712069" w:rsidRDefault="003E2F0A" w:rsidP="008F42A8">
                <w:r>
                  <w:t>10</w:t>
                </w:r>
              </w:p>
            </w:tc>
            <w:tc>
              <w:tcPr>
                <w:tcW w:w="1139" w:type="dxa"/>
              </w:tcPr>
              <w:p w14:paraId="64D236B4" w14:textId="7E84AE5D" w:rsidR="00712069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6F897BDE" w14:textId="63075CC3" w:rsidR="00712069" w:rsidRDefault="003E2F0A" w:rsidP="008F42A8">
                <w:r>
                  <w:t>9</w:t>
                </w:r>
              </w:p>
            </w:tc>
            <w:tc>
              <w:tcPr>
                <w:tcW w:w="1114" w:type="dxa"/>
              </w:tcPr>
              <w:p w14:paraId="0861E3BF" w14:textId="42F31180" w:rsidR="00712069" w:rsidRDefault="003E2F0A" w:rsidP="008F42A8">
                <w:r>
                  <w:t>9.5</w:t>
                </w:r>
              </w:p>
            </w:tc>
            <w:tc>
              <w:tcPr>
                <w:tcW w:w="1193" w:type="dxa"/>
              </w:tcPr>
              <w:p w14:paraId="2E6ABFAC" w14:textId="1FD78322" w:rsidR="00712069" w:rsidRDefault="00AE2381" w:rsidP="008F42A8">
                <w:r>
                  <w:t>2</w:t>
                </w:r>
              </w:p>
            </w:tc>
          </w:tr>
          <w:tr w:rsidR="00CD7213" w14:paraId="7A987CED" w14:textId="77777777" w:rsidTr="00CD7213">
            <w:tc>
              <w:tcPr>
                <w:tcW w:w="2874" w:type="dxa"/>
              </w:tcPr>
              <w:p w14:paraId="762FF343" w14:textId="35733C20" w:rsidR="00712069" w:rsidRPr="00CD7213" w:rsidRDefault="00CD7213" w:rsidP="00CD7213">
                <w:pPr>
                  <w:jc w:val="left"/>
                  <w:textAlignment w:val="baseline"/>
                  <w:rPr>
                    <w:rFonts w:asciiTheme="majorHAnsi" w:eastAsia="Times New Roman" w:hAnsiTheme="majorHAnsi" w:cstheme="majorHAnsi"/>
                  </w:rPr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จัดการอุปกรณ์</w:t>
                </w:r>
              </w:p>
            </w:tc>
            <w:tc>
              <w:tcPr>
                <w:tcW w:w="1260" w:type="dxa"/>
              </w:tcPr>
              <w:p w14:paraId="28943958" w14:textId="26574C20" w:rsidR="00712069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59689CF0" w14:textId="72B590BA" w:rsidR="00712069" w:rsidRDefault="003E2F0A" w:rsidP="008F42A8">
                <w:r>
                  <w:t>9</w:t>
                </w:r>
              </w:p>
            </w:tc>
            <w:tc>
              <w:tcPr>
                <w:tcW w:w="1139" w:type="dxa"/>
              </w:tcPr>
              <w:p w14:paraId="1D599754" w14:textId="1223551F" w:rsidR="00712069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110F39D3" w14:textId="727BBE14" w:rsidR="00712069" w:rsidRDefault="003E2F0A" w:rsidP="008F42A8">
                <w:r>
                  <w:t>9</w:t>
                </w:r>
              </w:p>
            </w:tc>
            <w:tc>
              <w:tcPr>
                <w:tcW w:w="1114" w:type="dxa"/>
              </w:tcPr>
              <w:p w14:paraId="102A11FF" w14:textId="5734F4CC" w:rsidR="00712069" w:rsidRDefault="003E2F0A" w:rsidP="008F42A8">
                <w:r>
                  <w:t>9.5</w:t>
                </w:r>
              </w:p>
            </w:tc>
            <w:tc>
              <w:tcPr>
                <w:tcW w:w="1193" w:type="dxa"/>
              </w:tcPr>
              <w:p w14:paraId="39011BE9" w14:textId="29CE6587" w:rsidR="00712069" w:rsidRDefault="00AE2381" w:rsidP="008F42A8">
                <w:r>
                  <w:t>2</w:t>
                </w:r>
              </w:p>
            </w:tc>
          </w:tr>
          <w:tr w:rsidR="00CD7213" w14:paraId="67B3049E" w14:textId="77777777" w:rsidTr="00CD7213">
            <w:tc>
              <w:tcPr>
                <w:tcW w:w="2874" w:type="dxa"/>
              </w:tcPr>
              <w:p w14:paraId="46FD94A5" w14:textId="54E965D8" w:rsidR="00712069" w:rsidRDefault="00CD7213" w:rsidP="00CD7213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แสดงความต้องการ</w:t>
                </w:r>
              </w:p>
            </w:tc>
            <w:tc>
              <w:tcPr>
                <w:tcW w:w="1260" w:type="dxa"/>
              </w:tcPr>
              <w:p w14:paraId="093C6439" w14:textId="7E102823" w:rsidR="00712069" w:rsidRDefault="003E2F0A" w:rsidP="008F42A8">
                <w:r>
                  <w:t>8</w:t>
                </w:r>
              </w:p>
            </w:tc>
            <w:tc>
              <w:tcPr>
                <w:tcW w:w="1146" w:type="dxa"/>
              </w:tcPr>
              <w:p w14:paraId="6CDD8FDC" w14:textId="3A7E2968" w:rsidR="00712069" w:rsidRDefault="003E2F0A" w:rsidP="008F42A8">
                <w:r>
                  <w:t>8</w:t>
                </w:r>
              </w:p>
            </w:tc>
            <w:tc>
              <w:tcPr>
                <w:tcW w:w="1139" w:type="dxa"/>
              </w:tcPr>
              <w:p w14:paraId="0AE4CAC2" w14:textId="7085517D" w:rsidR="00712069" w:rsidRDefault="003E2F0A" w:rsidP="008F42A8">
                <w:r>
                  <w:t>8</w:t>
                </w:r>
              </w:p>
            </w:tc>
            <w:tc>
              <w:tcPr>
                <w:tcW w:w="1146" w:type="dxa"/>
              </w:tcPr>
              <w:p w14:paraId="0643343F" w14:textId="1037EB8C" w:rsidR="00712069" w:rsidRDefault="003E2F0A" w:rsidP="008F42A8">
                <w:r>
                  <w:t>8</w:t>
                </w:r>
              </w:p>
            </w:tc>
            <w:tc>
              <w:tcPr>
                <w:tcW w:w="1114" w:type="dxa"/>
              </w:tcPr>
              <w:p w14:paraId="5B37F81A" w14:textId="25A018A4" w:rsidR="00712069" w:rsidRDefault="003E2F0A" w:rsidP="008F42A8">
                <w:r>
                  <w:t>8</w:t>
                </w:r>
              </w:p>
            </w:tc>
            <w:tc>
              <w:tcPr>
                <w:tcW w:w="1193" w:type="dxa"/>
              </w:tcPr>
              <w:p w14:paraId="0D35E586" w14:textId="3AABF776" w:rsidR="00712069" w:rsidRDefault="00AE2381" w:rsidP="008F42A8">
                <w:r>
                  <w:t>11</w:t>
                </w:r>
              </w:p>
            </w:tc>
          </w:tr>
          <w:tr w:rsidR="00CD7213" w14:paraId="34E16505" w14:textId="77777777" w:rsidTr="00CD7213">
            <w:tc>
              <w:tcPr>
                <w:tcW w:w="2874" w:type="dxa"/>
              </w:tcPr>
              <w:p w14:paraId="59C5116A" w14:textId="5A02FF7C" w:rsidR="00712069" w:rsidRDefault="00CD7213" w:rsidP="00CD7213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ตรวจสอบอุปกรณ์ที่ยืมได้</w:t>
                </w:r>
              </w:p>
            </w:tc>
            <w:tc>
              <w:tcPr>
                <w:tcW w:w="1260" w:type="dxa"/>
              </w:tcPr>
              <w:p w14:paraId="7839FE8C" w14:textId="4CE0AF9D" w:rsidR="00712069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63E74867" w14:textId="494557F2" w:rsidR="00712069" w:rsidRDefault="003E2F0A" w:rsidP="008F42A8">
                <w:r>
                  <w:t>10</w:t>
                </w:r>
              </w:p>
            </w:tc>
            <w:tc>
              <w:tcPr>
                <w:tcW w:w="1139" w:type="dxa"/>
              </w:tcPr>
              <w:p w14:paraId="3AD187E3" w14:textId="45941056" w:rsidR="00712069" w:rsidRDefault="003E2F0A" w:rsidP="008F42A8">
                <w:r>
                  <w:t>8</w:t>
                </w:r>
              </w:p>
            </w:tc>
            <w:tc>
              <w:tcPr>
                <w:tcW w:w="1146" w:type="dxa"/>
              </w:tcPr>
              <w:p w14:paraId="1356DB98" w14:textId="741DB102" w:rsidR="00712069" w:rsidRDefault="003E2F0A" w:rsidP="008F42A8">
                <w:r>
                  <w:t>9</w:t>
                </w:r>
              </w:p>
            </w:tc>
            <w:tc>
              <w:tcPr>
                <w:tcW w:w="1114" w:type="dxa"/>
              </w:tcPr>
              <w:p w14:paraId="06331EAE" w14:textId="09DE1FF3" w:rsidR="00712069" w:rsidRDefault="003E2F0A" w:rsidP="008F42A8">
                <w:r>
                  <w:t>9</w:t>
                </w:r>
              </w:p>
            </w:tc>
            <w:tc>
              <w:tcPr>
                <w:tcW w:w="1193" w:type="dxa"/>
              </w:tcPr>
              <w:p w14:paraId="722C9F1F" w14:textId="5EB772EE" w:rsidR="00712069" w:rsidRDefault="00AE2381" w:rsidP="008F42A8">
                <w:r>
                  <w:t>7</w:t>
                </w:r>
              </w:p>
            </w:tc>
          </w:tr>
          <w:tr w:rsidR="00CD7213" w14:paraId="55C75A92" w14:textId="77777777" w:rsidTr="00CD7213">
            <w:tc>
              <w:tcPr>
                <w:tcW w:w="2874" w:type="dxa"/>
              </w:tcPr>
              <w:p w14:paraId="1A1ED89E" w14:textId="40101927" w:rsidR="00CD7213" w:rsidRDefault="00CD7213" w:rsidP="00CD7213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ดูประวัติการยืม</w:t>
                </w:r>
              </w:p>
            </w:tc>
            <w:tc>
              <w:tcPr>
                <w:tcW w:w="1260" w:type="dxa"/>
              </w:tcPr>
              <w:p w14:paraId="2C68EA8F" w14:textId="62BDFF43" w:rsidR="00CD7213" w:rsidRDefault="003E2F0A" w:rsidP="008F42A8">
                <w:r>
                  <w:t>7</w:t>
                </w:r>
              </w:p>
            </w:tc>
            <w:tc>
              <w:tcPr>
                <w:tcW w:w="1146" w:type="dxa"/>
              </w:tcPr>
              <w:p w14:paraId="4FFB3C86" w14:textId="5340C0B6" w:rsidR="00CD7213" w:rsidRDefault="003E2F0A" w:rsidP="008F42A8">
                <w:r>
                  <w:t>8</w:t>
                </w:r>
              </w:p>
            </w:tc>
            <w:tc>
              <w:tcPr>
                <w:tcW w:w="1139" w:type="dxa"/>
              </w:tcPr>
              <w:p w14:paraId="744DD2F1" w14:textId="5C438AAF" w:rsidR="00CD7213" w:rsidRDefault="003E2F0A" w:rsidP="008F42A8">
                <w:r>
                  <w:t>7</w:t>
                </w:r>
              </w:p>
            </w:tc>
            <w:tc>
              <w:tcPr>
                <w:tcW w:w="1146" w:type="dxa"/>
              </w:tcPr>
              <w:p w14:paraId="68A267D3" w14:textId="321C8BC5" w:rsidR="00CD7213" w:rsidRDefault="003E2F0A" w:rsidP="008F42A8">
                <w:r>
                  <w:t>7</w:t>
                </w:r>
              </w:p>
            </w:tc>
            <w:tc>
              <w:tcPr>
                <w:tcW w:w="1114" w:type="dxa"/>
              </w:tcPr>
              <w:p w14:paraId="397608A8" w14:textId="4183C104" w:rsidR="00CD7213" w:rsidRDefault="00AE2381" w:rsidP="008F42A8">
                <w:r>
                  <w:t>7.25</w:t>
                </w:r>
              </w:p>
            </w:tc>
            <w:tc>
              <w:tcPr>
                <w:tcW w:w="1193" w:type="dxa"/>
              </w:tcPr>
              <w:p w14:paraId="0036EA4E" w14:textId="4C64ED36" w:rsidR="00CD7213" w:rsidRDefault="00AE2381" w:rsidP="008F42A8">
                <w:r>
                  <w:t>12</w:t>
                </w:r>
              </w:p>
            </w:tc>
          </w:tr>
          <w:tr w:rsidR="00CD7213" w14:paraId="3CCAC438" w14:textId="77777777" w:rsidTr="00CD7213">
            <w:tc>
              <w:tcPr>
                <w:tcW w:w="2874" w:type="dxa"/>
              </w:tcPr>
              <w:p w14:paraId="5BEA81A2" w14:textId="6A2FEC1E" w:rsidR="00CD7213" w:rsidRDefault="00CD7213" w:rsidP="008F42A8">
                <w:r>
                  <w:rPr>
                    <w:rFonts w:asciiTheme="majorHAnsi" w:eastAsia="Times New Roman" w:hAnsiTheme="majorHAnsi" w:cstheme="majorHAnsi" w:hint="cs"/>
                    <w:cs/>
                  </w:rPr>
                  <w:t>คื</w:t>
                </w: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นอุปกรณ์</w:t>
                </w:r>
                <w:r w:rsidRPr="00E05EFD">
                  <w:rPr>
                    <w:rFonts w:asciiTheme="majorHAnsi" w:eastAsia="Times New Roman" w:hAnsiTheme="majorHAnsi" w:cstheme="majorHAnsi"/>
                  </w:rPr>
                  <w:t> </w:t>
                </w:r>
              </w:p>
            </w:tc>
            <w:tc>
              <w:tcPr>
                <w:tcW w:w="1260" w:type="dxa"/>
              </w:tcPr>
              <w:p w14:paraId="4E7C0FF9" w14:textId="2DF69664" w:rsidR="00CD7213" w:rsidRDefault="003E2F0A" w:rsidP="008F42A8">
                <w:r>
                  <w:t>8</w:t>
                </w:r>
              </w:p>
            </w:tc>
            <w:tc>
              <w:tcPr>
                <w:tcW w:w="1146" w:type="dxa"/>
              </w:tcPr>
              <w:p w14:paraId="087DA16C" w14:textId="762DEC64" w:rsidR="00CD7213" w:rsidRDefault="003E2F0A" w:rsidP="008F42A8">
                <w:r>
                  <w:t>8</w:t>
                </w:r>
              </w:p>
            </w:tc>
            <w:tc>
              <w:tcPr>
                <w:tcW w:w="1139" w:type="dxa"/>
              </w:tcPr>
              <w:p w14:paraId="56A6572B" w14:textId="262C3471" w:rsidR="00CD7213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466AE988" w14:textId="0C2AC9BB" w:rsidR="00CD7213" w:rsidRDefault="003E2F0A" w:rsidP="008F42A8">
                <w:r>
                  <w:t>8</w:t>
                </w:r>
              </w:p>
            </w:tc>
            <w:tc>
              <w:tcPr>
                <w:tcW w:w="1114" w:type="dxa"/>
              </w:tcPr>
              <w:p w14:paraId="0E8DE93D" w14:textId="3C9D9429" w:rsidR="00CD7213" w:rsidRDefault="003E2F0A" w:rsidP="008F42A8">
                <w:r>
                  <w:t>8.25</w:t>
                </w:r>
              </w:p>
            </w:tc>
            <w:tc>
              <w:tcPr>
                <w:tcW w:w="1193" w:type="dxa"/>
              </w:tcPr>
              <w:p w14:paraId="75399309" w14:textId="6B32DD65" w:rsidR="00CD7213" w:rsidRDefault="00AE2381" w:rsidP="008F42A8">
                <w:r>
                  <w:t>10</w:t>
                </w:r>
              </w:p>
            </w:tc>
          </w:tr>
          <w:tr w:rsidR="00CD7213" w14:paraId="5A397756" w14:textId="77777777" w:rsidTr="00CD7213">
            <w:tc>
              <w:tcPr>
                <w:tcW w:w="2874" w:type="dxa"/>
              </w:tcPr>
              <w:p w14:paraId="49D66D3D" w14:textId="6F4D2FA7" w:rsidR="00CD7213" w:rsidRDefault="00CD7213" w:rsidP="008F42A8"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เปลี่ยนสถานะ</w:t>
                </w:r>
                <w:r w:rsidRPr="00E05EFD">
                  <w:rPr>
                    <w:rFonts w:asciiTheme="majorHAnsi" w:eastAsia="Times New Roman" w:hAnsiTheme="majorHAnsi" w:cstheme="majorHAnsi"/>
                  </w:rPr>
                  <w:t> </w:t>
                </w:r>
              </w:p>
            </w:tc>
            <w:tc>
              <w:tcPr>
                <w:tcW w:w="1260" w:type="dxa"/>
              </w:tcPr>
              <w:p w14:paraId="42298F48" w14:textId="67F44721" w:rsidR="00CD7213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4F6A99FE" w14:textId="5AD2B635" w:rsidR="00CD7213" w:rsidRDefault="003E2F0A" w:rsidP="008F42A8">
                <w:r>
                  <w:t>9</w:t>
                </w:r>
              </w:p>
            </w:tc>
            <w:tc>
              <w:tcPr>
                <w:tcW w:w="1139" w:type="dxa"/>
              </w:tcPr>
              <w:p w14:paraId="47A28123" w14:textId="08E496DD" w:rsidR="00CD7213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4040E9B7" w14:textId="32365BAB" w:rsidR="00CD7213" w:rsidRDefault="003E2F0A" w:rsidP="008F42A8">
                <w:r>
                  <w:t>9</w:t>
                </w:r>
              </w:p>
            </w:tc>
            <w:tc>
              <w:tcPr>
                <w:tcW w:w="1114" w:type="dxa"/>
              </w:tcPr>
              <w:p w14:paraId="1552EEB2" w14:textId="28678CF7" w:rsidR="00CD7213" w:rsidRDefault="003E2F0A" w:rsidP="008F42A8">
                <w:r>
                  <w:t>9</w:t>
                </w:r>
              </w:p>
            </w:tc>
            <w:tc>
              <w:tcPr>
                <w:tcW w:w="1193" w:type="dxa"/>
              </w:tcPr>
              <w:p w14:paraId="299BD4A5" w14:textId="3FE2111E" w:rsidR="00CD7213" w:rsidRDefault="00AE2381" w:rsidP="008F42A8">
                <w:r>
                  <w:t>7</w:t>
                </w:r>
              </w:p>
            </w:tc>
          </w:tr>
          <w:tr w:rsidR="00CD7213" w14:paraId="1253EB28" w14:textId="77777777" w:rsidTr="00CD7213">
            <w:tc>
              <w:tcPr>
                <w:tcW w:w="2874" w:type="dxa"/>
              </w:tcPr>
              <w:p w14:paraId="69A3FD53" w14:textId="115321DC" w:rsidR="00CD7213" w:rsidRDefault="00CD7213" w:rsidP="008F42A8"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แสดงสถานะของการยืม</w:t>
                </w:r>
                <w:r>
                  <w:rPr>
                    <w:rFonts w:asciiTheme="majorHAnsi" w:eastAsia="Times New Roman" w:hAnsiTheme="majorHAnsi" w:cstheme="majorHAnsi" w:hint="cs"/>
                    <w:cs/>
                  </w:rPr>
                  <w:t>ทั้งหมด</w:t>
                </w:r>
              </w:p>
            </w:tc>
            <w:tc>
              <w:tcPr>
                <w:tcW w:w="1260" w:type="dxa"/>
              </w:tcPr>
              <w:p w14:paraId="533A463F" w14:textId="21599DCC" w:rsidR="00CD7213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7DA5CAB5" w14:textId="3275050C" w:rsidR="00CD7213" w:rsidRDefault="003E2F0A" w:rsidP="008F42A8">
                <w:r>
                  <w:t>10</w:t>
                </w:r>
              </w:p>
            </w:tc>
            <w:tc>
              <w:tcPr>
                <w:tcW w:w="1139" w:type="dxa"/>
              </w:tcPr>
              <w:p w14:paraId="5C5E6A34" w14:textId="72430408" w:rsidR="00CD7213" w:rsidRDefault="003E2F0A" w:rsidP="008F42A8">
                <w:r>
                  <w:t>10</w:t>
                </w:r>
              </w:p>
            </w:tc>
            <w:tc>
              <w:tcPr>
                <w:tcW w:w="1146" w:type="dxa"/>
              </w:tcPr>
              <w:p w14:paraId="2D1D2ED3" w14:textId="6A6787C2" w:rsidR="00CD7213" w:rsidRDefault="003E2F0A" w:rsidP="008F42A8">
                <w:r>
                  <w:t>9</w:t>
                </w:r>
              </w:p>
            </w:tc>
            <w:tc>
              <w:tcPr>
                <w:tcW w:w="1114" w:type="dxa"/>
              </w:tcPr>
              <w:p w14:paraId="539A17A3" w14:textId="4FDBDAD4" w:rsidR="00CD7213" w:rsidRDefault="003E2F0A" w:rsidP="008F42A8">
                <w:r>
                  <w:t>9.5</w:t>
                </w:r>
              </w:p>
            </w:tc>
            <w:tc>
              <w:tcPr>
                <w:tcW w:w="1193" w:type="dxa"/>
              </w:tcPr>
              <w:p w14:paraId="5989B0E3" w14:textId="6E19AC07" w:rsidR="00CD7213" w:rsidRDefault="00AE2381" w:rsidP="008F42A8">
                <w:r>
                  <w:t>2</w:t>
                </w:r>
              </w:p>
            </w:tc>
          </w:tr>
          <w:tr w:rsidR="00CD7213" w14:paraId="6F43F13E" w14:textId="77777777" w:rsidTr="00CD7213">
            <w:tc>
              <w:tcPr>
                <w:tcW w:w="2874" w:type="dxa"/>
              </w:tcPr>
              <w:p w14:paraId="1D5D04FD" w14:textId="2C7F0D29" w:rsidR="00CD7213" w:rsidRPr="00E05EFD" w:rsidRDefault="00CD7213" w:rsidP="008F42A8">
                <w:pPr>
                  <w:rPr>
                    <w:rFonts w:asciiTheme="majorHAnsi" w:eastAsia="Times New Roman" w:hAnsiTheme="majorHAnsi" w:cstheme="majorHAnsi"/>
                    <w:cs/>
                  </w:rPr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แสดงสถานะของการยืม</w:t>
                </w:r>
                <w:r>
                  <w:rPr>
                    <w:rFonts w:asciiTheme="majorHAnsi" w:eastAsia="Times New Roman" w:hAnsiTheme="majorHAnsi" w:cstheme="majorHAnsi" w:hint="cs"/>
                    <w:cs/>
                  </w:rPr>
                  <w:t>ของผู้ใช้งาน</w:t>
                </w:r>
              </w:p>
            </w:tc>
            <w:tc>
              <w:tcPr>
                <w:tcW w:w="1260" w:type="dxa"/>
              </w:tcPr>
              <w:p w14:paraId="14951476" w14:textId="060768AA" w:rsidR="00CD7213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363EAF56" w14:textId="5621994A" w:rsidR="00CD7213" w:rsidRDefault="003E2F0A" w:rsidP="008F42A8">
                <w:r>
                  <w:t>10</w:t>
                </w:r>
              </w:p>
            </w:tc>
            <w:tc>
              <w:tcPr>
                <w:tcW w:w="1139" w:type="dxa"/>
              </w:tcPr>
              <w:p w14:paraId="1DD94020" w14:textId="0FFEA071" w:rsidR="00CD7213" w:rsidRDefault="003E2F0A" w:rsidP="008F42A8">
                <w:r>
                  <w:t>9</w:t>
                </w:r>
              </w:p>
            </w:tc>
            <w:tc>
              <w:tcPr>
                <w:tcW w:w="1146" w:type="dxa"/>
              </w:tcPr>
              <w:p w14:paraId="327DC2D9" w14:textId="6A6015C5" w:rsidR="00CD7213" w:rsidRDefault="003E2F0A" w:rsidP="008F42A8">
                <w:r>
                  <w:t>10</w:t>
                </w:r>
              </w:p>
            </w:tc>
            <w:tc>
              <w:tcPr>
                <w:tcW w:w="1114" w:type="dxa"/>
              </w:tcPr>
              <w:p w14:paraId="1DA8D3A7" w14:textId="19B988A4" w:rsidR="00CD7213" w:rsidRDefault="003E2F0A" w:rsidP="008F42A8">
                <w:r>
                  <w:t>9.5</w:t>
                </w:r>
              </w:p>
            </w:tc>
            <w:tc>
              <w:tcPr>
                <w:tcW w:w="1193" w:type="dxa"/>
              </w:tcPr>
              <w:p w14:paraId="70CC78D2" w14:textId="69E98D63" w:rsidR="00CD7213" w:rsidRDefault="00AE2381" w:rsidP="008F42A8">
                <w:r>
                  <w:t>2</w:t>
                </w:r>
              </w:p>
            </w:tc>
          </w:tr>
        </w:tbl>
        <w:p w14:paraId="560FC9B4" w14:textId="77777777" w:rsidR="00712069" w:rsidRDefault="00712069" w:rsidP="008F42A8"/>
        <w:p w14:paraId="503BAAEC" w14:textId="0AC4521E" w:rsidR="008F42A8" w:rsidRPr="00F72DC6" w:rsidRDefault="00783C94" w:rsidP="008F42A8">
          <w:pPr>
            <w:rPr>
              <w:cs/>
            </w:rPr>
          </w:pPr>
        </w:p>
      </w:sdtContent>
    </w:sdt>
    <w:sectPr w:rsidR="008F42A8" w:rsidRPr="00F72DC6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57C4" w14:textId="77777777" w:rsidR="00783C94" w:rsidRDefault="00783C94" w:rsidP="00086F1C">
      <w:pPr>
        <w:spacing w:after="0" w:line="240" w:lineRule="auto"/>
      </w:pPr>
      <w:r>
        <w:separator/>
      </w:r>
    </w:p>
  </w:endnote>
  <w:endnote w:type="continuationSeparator" w:id="0">
    <w:p w14:paraId="09519EE8" w14:textId="77777777" w:rsidR="00783C94" w:rsidRDefault="00783C94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B372" w14:textId="77777777" w:rsidR="003E2F0A" w:rsidRDefault="003E2F0A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80135457B18C4968AC940B338A5416C5"/>
        </w:placeholder>
        <w:temporary/>
        <w:showingPlcHdr/>
      </w:sdtPr>
      <w:sdtEndPr/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61BAF0A2" w14:textId="77777777" w:rsidR="003E2F0A" w:rsidRDefault="003E2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726A1" w14:textId="77777777" w:rsidR="00783C94" w:rsidRDefault="00783C94" w:rsidP="00086F1C">
      <w:pPr>
        <w:spacing w:after="0" w:line="240" w:lineRule="auto"/>
      </w:pPr>
      <w:r>
        <w:separator/>
      </w:r>
    </w:p>
  </w:footnote>
  <w:footnote w:type="continuationSeparator" w:id="0">
    <w:p w14:paraId="0481EBD0" w14:textId="77777777" w:rsidR="00783C94" w:rsidRDefault="00783C94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56"/>
        <w:szCs w:val="56"/>
      </w:rPr>
      <w:id w:val="112025827"/>
      <w:placeholder>
        <w:docPart w:val="7929E8B736AE46BF8F903B5CD0989AED"/>
      </w:placeholder>
    </w:sdtPr>
    <w:sdtEndPr>
      <w:rPr>
        <w:sz w:val="36"/>
        <w:szCs w:val="36"/>
      </w:rPr>
    </w:sdtEndPr>
    <w:sdtContent>
      <w:p w14:paraId="1746A205" w14:textId="77777777" w:rsidR="003E2F0A" w:rsidRPr="0015104D" w:rsidRDefault="003E2F0A" w:rsidP="0015104D">
        <w:pPr>
          <w:jc w:val="right"/>
          <w:rPr>
            <w:rFonts w:ascii="TH SarabunPSK" w:hAnsi="TH SarabunPSK" w:cs="TH SarabunPSK"/>
            <w:sz w:val="36"/>
            <w:szCs w:val="36"/>
          </w:rPr>
        </w:pPr>
        <w:r w:rsidRPr="0015104D">
          <w:rPr>
            <w:rFonts w:ascii="TH SarabunPSK" w:hAnsi="TH SarabunPSK" w:cs="TH SarabunPSK" w:hint="cs"/>
            <w:sz w:val="36"/>
            <w:szCs w:val="36"/>
            <w:cs/>
          </w:rPr>
          <w:t>ระบบยืม-คืนอุปกรณ์</w:t>
        </w:r>
      </w:p>
    </w:sdtContent>
  </w:sdt>
  <w:p w14:paraId="631F07F4" w14:textId="77777777" w:rsidR="003E2F0A" w:rsidRPr="00086F1C" w:rsidRDefault="003E2F0A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DD3"/>
    <w:multiLevelType w:val="multilevel"/>
    <w:tmpl w:val="779C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87E99"/>
    <w:multiLevelType w:val="multilevel"/>
    <w:tmpl w:val="1A6E3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F2BD6"/>
    <w:multiLevelType w:val="multilevel"/>
    <w:tmpl w:val="B4A0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B5E62"/>
    <w:multiLevelType w:val="multilevel"/>
    <w:tmpl w:val="5E10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2673C"/>
    <w:multiLevelType w:val="multilevel"/>
    <w:tmpl w:val="550AD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25F05"/>
    <w:multiLevelType w:val="multilevel"/>
    <w:tmpl w:val="28441D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55571"/>
    <w:multiLevelType w:val="multilevel"/>
    <w:tmpl w:val="1C4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F1D20"/>
    <w:multiLevelType w:val="multilevel"/>
    <w:tmpl w:val="14788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82731"/>
    <w:multiLevelType w:val="multilevel"/>
    <w:tmpl w:val="9DC4F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257D3"/>
    <w:multiLevelType w:val="multilevel"/>
    <w:tmpl w:val="240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C21765"/>
    <w:multiLevelType w:val="multilevel"/>
    <w:tmpl w:val="53D2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C2DC0"/>
    <w:multiLevelType w:val="multilevel"/>
    <w:tmpl w:val="B23A0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E0119"/>
    <w:multiLevelType w:val="multilevel"/>
    <w:tmpl w:val="B1F8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98404D"/>
    <w:multiLevelType w:val="multilevel"/>
    <w:tmpl w:val="1102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80E77"/>
    <w:multiLevelType w:val="multilevel"/>
    <w:tmpl w:val="174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13BFE"/>
    <w:multiLevelType w:val="multilevel"/>
    <w:tmpl w:val="6F082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9F2073"/>
    <w:multiLevelType w:val="multilevel"/>
    <w:tmpl w:val="1F787FE0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DE3614"/>
    <w:multiLevelType w:val="multilevel"/>
    <w:tmpl w:val="C8A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1F0C4A"/>
    <w:multiLevelType w:val="multilevel"/>
    <w:tmpl w:val="369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50724"/>
    <w:multiLevelType w:val="multilevel"/>
    <w:tmpl w:val="3E3A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65FA"/>
    <w:multiLevelType w:val="multilevel"/>
    <w:tmpl w:val="F2A8A4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2E6E61"/>
    <w:multiLevelType w:val="multilevel"/>
    <w:tmpl w:val="7E5CF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1718D"/>
    <w:multiLevelType w:val="multilevel"/>
    <w:tmpl w:val="F5D801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FD31C5"/>
    <w:multiLevelType w:val="multilevel"/>
    <w:tmpl w:val="3412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795430"/>
    <w:multiLevelType w:val="multilevel"/>
    <w:tmpl w:val="F9DAE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97667"/>
    <w:multiLevelType w:val="multilevel"/>
    <w:tmpl w:val="53E4C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43256B"/>
    <w:multiLevelType w:val="multilevel"/>
    <w:tmpl w:val="5D6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9D14A2"/>
    <w:multiLevelType w:val="multilevel"/>
    <w:tmpl w:val="96E8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91184"/>
    <w:multiLevelType w:val="multilevel"/>
    <w:tmpl w:val="3EF4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993034"/>
    <w:multiLevelType w:val="multilevel"/>
    <w:tmpl w:val="039E3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F400D"/>
    <w:multiLevelType w:val="multilevel"/>
    <w:tmpl w:val="D8AA7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83828"/>
    <w:multiLevelType w:val="multilevel"/>
    <w:tmpl w:val="2AE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513A4E"/>
    <w:multiLevelType w:val="multilevel"/>
    <w:tmpl w:val="ED7651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E31B53"/>
    <w:multiLevelType w:val="multilevel"/>
    <w:tmpl w:val="F5EA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037F1"/>
    <w:multiLevelType w:val="multilevel"/>
    <w:tmpl w:val="CC6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8C38F7"/>
    <w:multiLevelType w:val="multilevel"/>
    <w:tmpl w:val="464C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0318D3"/>
    <w:multiLevelType w:val="multilevel"/>
    <w:tmpl w:val="F596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91853"/>
    <w:multiLevelType w:val="multilevel"/>
    <w:tmpl w:val="B68C92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4"/>
      <w:numFmt w:val="decimal"/>
      <w:lvlText w:val="%1.%2"/>
      <w:lvlJc w:val="left"/>
      <w:pPr>
        <w:ind w:left="1170" w:hanging="45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38" w15:restartNumberingAfterBreak="0">
    <w:nsid w:val="5CF4351A"/>
    <w:multiLevelType w:val="multilevel"/>
    <w:tmpl w:val="E34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40" w15:restartNumberingAfterBreak="0">
    <w:nsid w:val="5E66397D"/>
    <w:multiLevelType w:val="multilevel"/>
    <w:tmpl w:val="810E8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52B7B"/>
    <w:multiLevelType w:val="multilevel"/>
    <w:tmpl w:val="733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A80431"/>
    <w:multiLevelType w:val="multilevel"/>
    <w:tmpl w:val="F51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7101AA"/>
    <w:multiLevelType w:val="multilevel"/>
    <w:tmpl w:val="E58E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0821E9"/>
    <w:multiLevelType w:val="multilevel"/>
    <w:tmpl w:val="22C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4D7FB4"/>
    <w:multiLevelType w:val="multilevel"/>
    <w:tmpl w:val="EBE2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DB3225"/>
    <w:multiLevelType w:val="multilevel"/>
    <w:tmpl w:val="0256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FC2F21"/>
    <w:multiLevelType w:val="multilevel"/>
    <w:tmpl w:val="708A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D1FC0"/>
    <w:multiLevelType w:val="multilevel"/>
    <w:tmpl w:val="7334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A72198"/>
    <w:multiLevelType w:val="multilevel"/>
    <w:tmpl w:val="05B8D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E97074"/>
    <w:multiLevelType w:val="multilevel"/>
    <w:tmpl w:val="B5A40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6724A5"/>
    <w:multiLevelType w:val="multilevel"/>
    <w:tmpl w:val="00B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901007"/>
    <w:multiLevelType w:val="multilevel"/>
    <w:tmpl w:val="2862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7F7B94"/>
    <w:multiLevelType w:val="multilevel"/>
    <w:tmpl w:val="7CC29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BE7554"/>
    <w:multiLevelType w:val="multilevel"/>
    <w:tmpl w:val="F59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9"/>
  </w:num>
  <w:num w:numId="2">
    <w:abstractNumId w:val="16"/>
  </w:num>
  <w:num w:numId="3">
    <w:abstractNumId w:val="6"/>
  </w:num>
  <w:num w:numId="4">
    <w:abstractNumId w:val="35"/>
  </w:num>
  <w:num w:numId="5">
    <w:abstractNumId w:val="13"/>
  </w:num>
  <w:num w:numId="6">
    <w:abstractNumId w:val="25"/>
  </w:num>
  <w:num w:numId="7">
    <w:abstractNumId w:val="18"/>
  </w:num>
  <w:num w:numId="8">
    <w:abstractNumId w:val="17"/>
  </w:num>
  <w:num w:numId="9">
    <w:abstractNumId w:val="14"/>
  </w:num>
  <w:num w:numId="10">
    <w:abstractNumId w:val="11"/>
  </w:num>
  <w:num w:numId="11">
    <w:abstractNumId w:val="8"/>
  </w:num>
  <w:num w:numId="12">
    <w:abstractNumId w:val="49"/>
  </w:num>
  <w:num w:numId="13">
    <w:abstractNumId w:val="43"/>
  </w:num>
  <w:num w:numId="14">
    <w:abstractNumId w:val="4"/>
  </w:num>
  <w:num w:numId="15">
    <w:abstractNumId w:val="40"/>
  </w:num>
  <w:num w:numId="16">
    <w:abstractNumId w:val="23"/>
  </w:num>
  <w:num w:numId="17">
    <w:abstractNumId w:val="48"/>
  </w:num>
  <w:num w:numId="18">
    <w:abstractNumId w:val="50"/>
  </w:num>
  <w:num w:numId="19">
    <w:abstractNumId w:val="20"/>
  </w:num>
  <w:num w:numId="20">
    <w:abstractNumId w:val="31"/>
  </w:num>
  <w:num w:numId="21">
    <w:abstractNumId w:val="33"/>
  </w:num>
  <w:num w:numId="22">
    <w:abstractNumId w:val="7"/>
  </w:num>
  <w:num w:numId="23">
    <w:abstractNumId w:val="9"/>
  </w:num>
  <w:num w:numId="24">
    <w:abstractNumId w:val="45"/>
  </w:num>
  <w:num w:numId="25">
    <w:abstractNumId w:val="47"/>
  </w:num>
  <w:num w:numId="26">
    <w:abstractNumId w:val="21"/>
  </w:num>
  <w:num w:numId="27">
    <w:abstractNumId w:val="26"/>
  </w:num>
  <w:num w:numId="28">
    <w:abstractNumId w:val="28"/>
  </w:num>
  <w:num w:numId="29">
    <w:abstractNumId w:val="12"/>
  </w:num>
  <w:num w:numId="30">
    <w:abstractNumId w:val="32"/>
  </w:num>
  <w:num w:numId="31">
    <w:abstractNumId w:val="42"/>
  </w:num>
  <w:num w:numId="32">
    <w:abstractNumId w:val="41"/>
  </w:num>
  <w:num w:numId="33">
    <w:abstractNumId w:val="36"/>
  </w:num>
  <w:num w:numId="34">
    <w:abstractNumId w:val="24"/>
  </w:num>
  <w:num w:numId="35">
    <w:abstractNumId w:val="3"/>
  </w:num>
  <w:num w:numId="36">
    <w:abstractNumId w:val="51"/>
  </w:num>
  <w:num w:numId="37">
    <w:abstractNumId w:val="27"/>
  </w:num>
  <w:num w:numId="38">
    <w:abstractNumId w:val="5"/>
  </w:num>
  <w:num w:numId="39">
    <w:abstractNumId w:val="46"/>
  </w:num>
  <w:num w:numId="40">
    <w:abstractNumId w:val="54"/>
  </w:num>
  <w:num w:numId="41">
    <w:abstractNumId w:val="19"/>
  </w:num>
  <w:num w:numId="42">
    <w:abstractNumId w:val="0"/>
  </w:num>
  <w:num w:numId="43">
    <w:abstractNumId w:val="38"/>
  </w:num>
  <w:num w:numId="44">
    <w:abstractNumId w:val="52"/>
  </w:num>
  <w:num w:numId="45">
    <w:abstractNumId w:val="44"/>
  </w:num>
  <w:num w:numId="46">
    <w:abstractNumId w:val="10"/>
  </w:num>
  <w:num w:numId="47">
    <w:abstractNumId w:val="29"/>
  </w:num>
  <w:num w:numId="48">
    <w:abstractNumId w:val="15"/>
  </w:num>
  <w:num w:numId="49">
    <w:abstractNumId w:val="34"/>
  </w:num>
  <w:num w:numId="50">
    <w:abstractNumId w:val="2"/>
  </w:num>
  <w:num w:numId="51">
    <w:abstractNumId w:val="53"/>
  </w:num>
  <w:num w:numId="52">
    <w:abstractNumId w:val="30"/>
  </w:num>
  <w:num w:numId="53">
    <w:abstractNumId w:val="1"/>
  </w:num>
  <w:num w:numId="54">
    <w:abstractNumId w:val="37"/>
  </w:num>
  <w:num w:numId="55">
    <w:abstractNumId w:val="2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E"/>
    <w:rsid w:val="000032D2"/>
    <w:rsid w:val="00004381"/>
    <w:rsid w:val="00022C38"/>
    <w:rsid w:val="00053F43"/>
    <w:rsid w:val="00086F1C"/>
    <w:rsid w:val="000A11CF"/>
    <w:rsid w:val="000B2536"/>
    <w:rsid w:val="000E76C5"/>
    <w:rsid w:val="000F08C2"/>
    <w:rsid w:val="00102E2E"/>
    <w:rsid w:val="001203E5"/>
    <w:rsid w:val="00126B2B"/>
    <w:rsid w:val="00142B8F"/>
    <w:rsid w:val="0015104D"/>
    <w:rsid w:val="00153CD7"/>
    <w:rsid w:val="0019080A"/>
    <w:rsid w:val="001A5122"/>
    <w:rsid w:val="001C1731"/>
    <w:rsid w:val="001C6B1D"/>
    <w:rsid w:val="001C7B81"/>
    <w:rsid w:val="001D0E50"/>
    <w:rsid w:val="001F241A"/>
    <w:rsid w:val="003068A9"/>
    <w:rsid w:val="003161AF"/>
    <w:rsid w:val="003411AA"/>
    <w:rsid w:val="003678DF"/>
    <w:rsid w:val="00376C6F"/>
    <w:rsid w:val="003903BE"/>
    <w:rsid w:val="00392CFE"/>
    <w:rsid w:val="003C341D"/>
    <w:rsid w:val="003C38CE"/>
    <w:rsid w:val="003D7B0D"/>
    <w:rsid w:val="003E2F0A"/>
    <w:rsid w:val="003F0308"/>
    <w:rsid w:val="00416B1E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47F1E"/>
    <w:rsid w:val="00552476"/>
    <w:rsid w:val="00572DAC"/>
    <w:rsid w:val="0059398C"/>
    <w:rsid w:val="005A73F9"/>
    <w:rsid w:val="005B6BD6"/>
    <w:rsid w:val="005D4368"/>
    <w:rsid w:val="005D46A9"/>
    <w:rsid w:val="005D4FDF"/>
    <w:rsid w:val="005F5B3F"/>
    <w:rsid w:val="00602EF6"/>
    <w:rsid w:val="006226B3"/>
    <w:rsid w:val="00632FA8"/>
    <w:rsid w:val="00637837"/>
    <w:rsid w:val="00671800"/>
    <w:rsid w:val="0067440B"/>
    <w:rsid w:val="00683AE6"/>
    <w:rsid w:val="00694BAD"/>
    <w:rsid w:val="006E3BA7"/>
    <w:rsid w:val="006F28B2"/>
    <w:rsid w:val="00712069"/>
    <w:rsid w:val="00783C94"/>
    <w:rsid w:val="007C0911"/>
    <w:rsid w:val="007E0C53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3B37"/>
    <w:rsid w:val="008F42A8"/>
    <w:rsid w:val="0092173F"/>
    <w:rsid w:val="009360A7"/>
    <w:rsid w:val="00944EF7"/>
    <w:rsid w:val="00954793"/>
    <w:rsid w:val="00973D52"/>
    <w:rsid w:val="009810F5"/>
    <w:rsid w:val="009B2178"/>
    <w:rsid w:val="009B6BBF"/>
    <w:rsid w:val="009C2868"/>
    <w:rsid w:val="00A64DBB"/>
    <w:rsid w:val="00AD492A"/>
    <w:rsid w:val="00AD78EA"/>
    <w:rsid w:val="00AE2381"/>
    <w:rsid w:val="00AF3530"/>
    <w:rsid w:val="00AF7B9F"/>
    <w:rsid w:val="00B025CF"/>
    <w:rsid w:val="00B436B3"/>
    <w:rsid w:val="00B8554C"/>
    <w:rsid w:val="00BA4AB3"/>
    <w:rsid w:val="00BC650D"/>
    <w:rsid w:val="00BD5D52"/>
    <w:rsid w:val="00BF2BF8"/>
    <w:rsid w:val="00BF3158"/>
    <w:rsid w:val="00C157E1"/>
    <w:rsid w:val="00C23B91"/>
    <w:rsid w:val="00C25552"/>
    <w:rsid w:val="00C30B6C"/>
    <w:rsid w:val="00C379D7"/>
    <w:rsid w:val="00C61B85"/>
    <w:rsid w:val="00C97707"/>
    <w:rsid w:val="00CA330C"/>
    <w:rsid w:val="00CD3D97"/>
    <w:rsid w:val="00CD7213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DF23D7"/>
    <w:rsid w:val="00E00CBA"/>
    <w:rsid w:val="00E03C0B"/>
    <w:rsid w:val="00E052C5"/>
    <w:rsid w:val="00E05EFD"/>
    <w:rsid w:val="00E202DD"/>
    <w:rsid w:val="00E24259"/>
    <w:rsid w:val="00E3185C"/>
    <w:rsid w:val="00E32FB7"/>
    <w:rsid w:val="00E357D8"/>
    <w:rsid w:val="00E45CCA"/>
    <w:rsid w:val="00EA4543"/>
    <w:rsid w:val="00ED0650"/>
    <w:rsid w:val="00EF03EF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C6817"/>
  <w15:docId w15:val="{17999329-ECF7-464B-8C9C-129E6958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3D7B0D"/>
    <w:pPr>
      <w:numPr>
        <w:numId w:val="2"/>
      </w:numPr>
      <w:spacing w:after="0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47F1E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sz w:val="24"/>
      <w:szCs w:val="24"/>
    </w:rPr>
  </w:style>
  <w:style w:type="character" w:customStyle="1" w:styleId="normaltextrun">
    <w:name w:val="normaltextrun"/>
    <w:basedOn w:val="DefaultParagraphFont"/>
    <w:rsid w:val="00547F1E"/>
  </w:style>
  <w:style w:type="character" w:customStyle="1" w:styleId="spellingerror">
    <w:name w:val="spellingerror"/>
    <w:basedOn w:val="DefaultParagraphFont"/>
    <w:rsid w:val="00547F1E"/>
  </w:style>
  <w:style w:type="character" w:customStyle="1" w:styleId="eop">
    <w:name w:val="eop"/>
    <w:basedOn w:val="DefaultParagraphFont"/>
    <w:rsid w:val="00547F1E"/>
  </w:style>
  <w:style w:type="paragraph" w:customStyle="1" w:styleId="msonormal0">
    <w:name w:val="msonormal"/>
    <w:basedOn w:val="Normal"/>
    <w:rsid w:val="00E05EFD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sz w:val="24"/>
      <w:szCs w:val="24"/>
    </w:rPr>
  </w:style>
  <w:style w:type="character" w:customStyle="1" w:styleId="textrun">
    <w:name w:val="textrun"/>
    <w:basedOn w:val="DefaultParagraphFont"/>
    <w:rsid w:val="00E05EFD"/>
  </w:style>
  <w:style w:type="paragraph" w:customStyle="1" w:styleId="outlineelement">
    <w:name w:val="outlineelement"/>
    <w:basedOn w:val="Normal"/>
    <w:rsid w:val="00E05EFD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ComP\Downloads\SRS_thai_v3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6BAE8561584E658171503C0576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BDC2-6D08-4EAE-83C5-D47BE7359C79}"/>
      </w:docPartPr>
      <w:docPartBody>
        <w:p w:rsidR="00FE35C3" w:rsidRDefault="00FE35C3">
          <w:pPr>
            <w:pStyle w:val="696BAE8561584E658171503C0576D33F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7D943B5068784E63AF72299197AA9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9B2C-187E-41D4-92CD-75B01F3961FC}"/>
      </w:docPartPr>
      <w:docPartBody>
        <w:p w:rsidR="00FE35C3" w:rsidRDefault="00FE35C3">
          <w:pPr>
            <w:pStyle w:val="7D943B5068784E63AF72299197AA9F9B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9654BA732F14B73A71E0E4891682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46680-A110-4912-B7F2-3AE661DB8428}"/>
      </w:docPartPr>
      <w:docPartBody>
        <w:p w:rsidR="00FE35C3" w:rsidRDefault="00FE35C3">
          <w:pPr>
            <w:pStyle w:val="69654BA732F14B73A71E0E4891682244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20F44CCFA86141E5B49D16C7E9A11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4353-2D39-4B7E-A7B6-A331EFAD7FBB}"/>
      </w:docPartPr>
      <w:docPartBody>
        <w:p w:rsidR="00FE35C3" w:rsidRDefault="00FE35C3">
          <w:pPr>
            <w:pStyle w:val="20F44CCFA86141E5B49D16C7E9A11444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B8C076085F514EBB8FC97FD5407D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65A91-451F-4A19-A854-927CD9BCE042}"/>
      </w:docPartPr>
      <w:docPartBody>
        <w:p w:rsidR="00FE35C3" w:rsidRDefault="00FE35C3">
          <w:pPr>
            <w:pStyle w:val="B8C076085F514EBB8FC97FD5407D51B1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8685D0F2167A4A9580FD514D46210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DEA9-F6B7-4ECD-AD79-22964F83EC71}"/>
      </w:docPartPr>
      <w:docPartBody>
        <w:p w:rsidR="00FE35C3" w:rsidRDefault="00FE35C3">
          <w:pPr>
            <w:pStyle w:val="8685D0F2167A4A9580FD514D462103C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FC8AA49538E64B018F776721F62A3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CF14F-61F5-46A7-9D9B-ECE975C3D80A}"/>
      </w:docPartPr>
      <w:docPartBody>
        <w:p w:rsidR="00FE35C3" w:rsidRDefault="00FE35C3">
          <w:pPr>
            <w:pStyle w:val="FC8AA49538E64B018F776721F62A35E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80135457B18C4968AC940B338A541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6D4BB-405E-49A0-9812-66B7726F5774}"/>
      </w:docPartPr>
      <w:docPartBody>
        <w:p w:rsidR="00FE35C3" w:rsidRDefault="00FE35C3">
          <w:pPr>
            <w:pStyle w:val="80135457B18C4968AC940B338A5416C5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7929E8B736AE46BF8F903B5CD098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5FA1-A4E4-4F05-86F9-5468E2C5870D}"/>
      </w:docPartPr>
      <w:docPartBody>
        <w:p w:rsidR="00FE35C3" w:rsidRDefault="00FE35C3" w:rsidP="00FE35C3">
          <w:pPr>
            <w:pStyle w:val="7929E8B736AE46BF8F903B5CD0989AED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F737876C1F941889697DC3D34EA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4AEC-7B4F-4ECB-8B06-FD74234EC9E5}"/>
      </w:docPartPr>
      <w:docPartBody>
        <w:p w:rsidR="00FE35C3" w:rsidRDefault="00FE35C3" w:rsidP="00FE35C3">
          <w:pPr>
            <w:pStyle w:val="2F737876C1F941889697DC3D34EAD22B"/>
          </w:pPr>
          <w:r>
            <w:rPr>
              <w:rStyle w:val="PlaceholderText"/>
            </w:rPr>
            <w:t>&lt;</w:t>
          </w:r>
          <w:r>
            <w:rPr>
              <w:rStyle w:val="PlaceholderText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3"/>
    <w:rsid w:val="004979EC"/>
    <w:rsid w:val="00F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BAE8561584E658171503C0576D33F">
    <w:name w:val="696BAE8561584E658171503C0576D33F"/>
  </w:style>
  <w:style w:type="paragraph" w:customStyle="1" w:styleId="7D943B5068784E63AF72299197AA9F9B">
    <w:name w:val="7D943B5068784E63AF72299197AA9F9B"/>
  </w:style>
  <w:style w:type="character" w:styleId="PlaceholderText">
    <w:name w:val="Placeholder Text"/>
    <w:basedOn w:val="DefaultParagraphFont"/>
    <w:uiPriority w:val="99"/>
    <w:semiHidden/>
    <w:rsid w:val="00FE35C3"/>
  </w:style>
  <w:style w:type="paragraph" w:customStyle="1" w:styleId="69654BA732F14B73A71E0E4891682244">
    <w:name w:val="69654BA732F14B73A71E0E4891682244"/>
  </w:style>
  <w:style w:type="paragraph" w:customStyle="1" w:styleId="20F44CCFA86141E5B49D16C7E9A11444">
    <w:name w:val="20F44CCFA86141E5B49D16C7E9A11444"/>
  </w:style>
  <w:style w:type="paragraph" w:customStyle="1" w:styleId="B8C076085F514EBB8FC97FD5407D51B1">
    <w:name w:val="B8C076085F514EBB8FC97FD5407D51B1"/>
  </w:style>
  <w:style w:type="paragraph" w:customStyle="1" w:styleId="8685D0F2167A4A9580FD514D462103CE">
    <w:name w:val="8685D0F2167A4A9580FD514D462103CE"/>
  </w:style>
  <w:style w:type="paragraph" w:customStyle="1" w:styleId="2F39C99B03A94F33942FF0E2E83F2E7D">
    <w:name w:val="2F39C99B03A94F33942FF0E2E83F2E7D"/>
  </w:style>
  <w:style w:type="paragraph" w:customStyle="1" w:styleId="BFF4E076AE3B497EB956E08910D4F69D">
    <w:name w:val="BFF4E076AE3B497EB956E08910D4F69D"/>
  </w:style>
  <w:style w:type="paragraph" w:customStyle="1" w:styleId="3CA364CAA5A14008AE9CA1C4FEA16FE2">
    <w:name w:val="3CA364CAA5A14008AE9CA1C4FEA16FE2"/>
  </w:style>
  <w:style w:type="paragraph" w:customStyle="1" w:styleId="76FE1BC5DB074A7C945A6903B6977D99">
    <w:name w:val="76FE1BC5DB074A7C945A6903B6977D99"/>
  </w:style>
  <w:style w:type="paragraph" w:customStyle="1" w:styleId="931D7361671A470B85E4AC80D7689900">
    <w:name w:val="931D7361671A470B85E4AC80D7689900"/>
  </w:style>
  <w:style w:type="paragraph" w:customStyle="1" w:styleId="FC8AA49538E64B018F776721F62A35E1">
    <w:name w:val="FC8AA49538E64B018F776721F62A35E1"/>
  </w:style>
  <w:style w:type="paragraph" w:customStyle="1" w:styleId="66BFA60C42CA47369100E3030A121D7B">
    <w:name w:val="66BFA60C42CA47369100E3030A121D7B"/>
  </w:style>
  <w:style w:type="paragraph" w:customStyle="1" w:styleId="80135457B18C4968AC940B338A5416C5">
    <w:name w:val="80135457B18C4968AC940B338A5416C5"/>
  </w:style>
  <w:style w:type="paragraph" w:customStyle="1" w:styleId="7929E8B736AE46BF8F903B5CD0989AED">
    <w:name w:val="7929E8B736AE46BF8F903B5CD0989AED"/>
    <w:rsid w:val="00FE35C3"/>
  </w:style>
  <w:style w:type="paragraph" w:customStyle="1" w:styleId="2F737876C1F941889697DC3D34EAD22B">
    <w:name w:val="2F737876C1F941889697DC3D34EAD22B"/>
    <w:rsid w:val="00FE3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6704-71A0-4C94-9F9B-DF92C80F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 (2)</Template>
  <TotalTime>260</TotalTime>
  <Pages>15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DataComP</dc:creator>
  <cp:lastModifiedBy>DataComP</cp:lastModifiedBy>
  <cp:revision>2</cp:revision>
  <dcterms:created xsi:type="dcterms:W3CDTF">2020-02-10T18:57:00Z</dcterms:created>
  <dcterms:modified xsi:type="dcterms:W3CDTF">2020-02-11T04:28:00Z</dcterms:modified>
</cp:coreProperties>
</file>